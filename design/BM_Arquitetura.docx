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3270AD">
      <w:pPr>
        <w:pStyle w:val="Ttulo"/>
      </w:pPr>
      <w:proofErr w:type="spellStart"/>
      <w:r>
        <w:t>BookMinder</w:t>
      </w:r>
      <w:proofErr w:type="spellEnd"/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3270AD" w:rsidRPr="003270AD" w:rsidRDefault="003270AD" w:rsidP="003270AD"/>
    <w:p w:rsidR="00CD5B77" w:rsidRPr="003270AD" w:rsidRDefault="00423AEF">
      <w:pPr>
        <w:pStyle w:val="InfoBlue"/>
        <w:rPr>
          <w:rFonts w:ascii="Times New Roman" w:hAnsi="Times New Roman"/>
          <w:color w:val="auto"/>
          <w:sz w:val="22"/>
          <w:szCs w:val="22"/>
        </w:rPr>
      </w:pPr>
      <w:r w:rsidRPr="003270AD">
        <w:rPr>
          <w:rFonts w:ascii="Times New Roman" w:hAnsi="Times New Roman"/>
          <w:sz w:val="22"/>
          <w:szCs w:val="22"/>
        </w:rPr>
        <w:t xml:space="preserve"> </w:t>
      </w:r>
      <w:r w:rsidR="00C673CC" w:rsidRPr="003270AD">
        <w:rPr>
          <w:rFonts w:ascii="Times New Roman" w:hAnsi="Times New Roman"/>
          <w:color w:val="auto"/>
          <w:sz w:val="22"/>
          <w:szCs w:val="22"/>
        </w:rPr>
        <w:t>A arquitetura utilizada no sistema</w:t>
      </w:r>
      <w:r w:rsidRPr="003270AD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270AD" w:rsidRPr="003270AD">
        <w:rPr>
          <w:rFonts w:ascii="Times New Roman" w:hAnsi="Times New Roman"/>
          <w:color w:val="auto"/>
          <w:sz w:val="22"/>
          <w:szCs w:val="22"/>
        </w:rPr>
        <w:t>baseia-se na arquitetura MVC.</w:t>
      </w:r>
    </w:p>
    <w:p w:rsidR="003270AD" w:rsidRPr="003270AD" w:rsidRDefault="003270AD" w:rsidP="003270AD">
      <w:pPr>
        <w:pStyle w:val="Corpodetexto"/>
        <w:rPr>
          <w:sz w:val="22"/>
          <w:szCs w:val="22"/>
        </w:rPr>
      </w:pPr>
    </w:p>
    <w:p w:rsidR="00423AEF" w:rsidRPr="003270AD" w:rsidRDefault="00423AEF" w:rsidP="00C673CC">
      <w:pPr>
        <w:widowControl/>
        <w:shd w:val="clear" w:color="auto" w:fill="FFFFFF"/>
        <w:spacing w:after="150" w:line="240" w:lineRule="auto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Objetivos: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Separação de componentes por responsabilidades em comum.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Utilizado para estruturar e definir melhor as funcionalidades de um sistema.</w:t>
      </w:r>
    </w:p>
    <w:p w:rsidR="00423AEF" w:rsidRPr="003270AD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sz w:val="22"/>
          <w:szCs w:val="22"/>
          <w:lang w:eastAsia="pt-BR"/>
        </w:rPr>
      </w:pPr>
      <w:r w:rsidRPr="003270AD">
        <w:rPr>
          <w:sz w:val="22"/>
          <w:szCs w:val="22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3270AD" w:rsidRPr="00423AEF" w:rsidRDefault="003270AD" w:rsidP="00423AEF"/>
    <w:p w:rsidR="00CD5B77" w:rsidRDefault="0063056A">
      <w:pPr>
        <w:pStyle w:val="Ttulo1"/>
      </w:pPr>
      <w:r>
        <w:t>Requisitos Críticos da Arquitetura</w:t>
      </w:r>
    </w:p>
    <w:p w:rsidR="003270AD" w:rsidRPr="003270AD" w:rsidRDefault="003270AD" w:rsidP="003270AD"/>
    <w:p w:rsidR="00A40FF3" w:rsidRDefault="0043302E" w:rsidP="00A40FF3">
      <w:pPr>
        <w:rPr>
          <w:sz w:val="22"/>
          <w:szCs w:val="22"/>
        </w:rPr>
      </w:pPr>
      <w:r w:rsidRPr="008B3739">
        <w:rPr>
          <w:sz w:val="22"/>
          <w:szCs w:val="22"/>
        </w:rPr>
        <w:t xml:space="preserve">Para este projeto faremos uso do </w:t>
      </w:r>
      <w:hyperlink r:id="rId7" w:tgtFrame="_blank" w:tooltip="Play! Framework" w:history="1">
        <w:r w:rsidRPr="008B3739">
          <w:rPr>
            <w:rStyle w:val="Hyperlink"/>
            <w:sz w:val="22"/>
            <w:szCs w:val="22"/>
          </w:rPr>
          <w:t>Play! Framework</w:t>
        </w:r>
      </w:hyperlink>
      <w:r w:rsidRPr="008B3739">
        <w:rPr>
          <w:sz w:val="22"/>
          <w:szCs w:val="22"/>
        </w:rPr>
        <w:t>, framework que tem ficado cada vez mais famoso devido à sua facilidade de uso, rapidez no desenvolvimento, otimizações de performance e várias outras vantagens.</w:t>
      </w:r>
      <w:r w:rsidR="008B3739">
        <w:rPr>
          <w:sz w:val="22"/>
          <w:szCs w:val="22"/>
        </w:rPr>
        <w:t xml:space="preserve"> </w:t>
      </w:r>
      <w:r w:rsidR="00A40FF3" w:rsidRPr="003270AD">
        <w:rPr>
          <w:sz w:val="22"/>
          <w:szCs w:val="22"/>
        </w:rPr>
        <w:t xml:space="preserve">Segue link da documentação do </w:t>
      </w:r>
      <w:r>
        <w:rPr>
          <w:sz w:val="22"/>
          <w:szCs w:val="22"/>
        </w:rPr>
        <w:t>Play!</w:t>
      </w:r>
      <w:r w:rsidR="00A40FF3" w:rsidRPr="003270AD">
        <w:rPr>
          <w:sz w:val="22"/>
          <w:szCs w:val="22"/>
        </w:rPr>
        <w:t xml:space="preserve"> Framework e seus demais módulos utilizados</w:t>
      </w:r>
      <w:r>
        <w:rPr>
          <w:sz w:val="22"/>
          <w:szCs w:val="22"/>
        </w:rPr>
        <w:t>.</w:t>
      </w:r>
    </w:p>
    <w:p w:rsidR="0043302E" w:rsidRPr="003270AD" w:rsidRDefault="0043302E" w:rsidP="00A40FF3">
      <w:pPr>
        <w:rPr>
          <w:sz w:val="22"/>
          <w:szCs w:val="22"/>
        </w:rPr>
      </w:pPr>
    </w:p>
    <w:p w:rsidR="0043302E" w:rsidRDefault="006D24CD" w:rsidP="002F3D0A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8" w:history="1">
        <w:r w:rsidR="0043302E" w:rsidRPr="00EB5817">
          <w:rPr>
            <w:rStyle w:val="Hyperlink"/>
            <w:sz w:val="22"/>
            <w:szCs w:val="22"/>
          </w:rPr>
          <w:t>https://www.playframework.com/</w:t>
        </w:r>
      </w:hyperlink>
    </w:p>
    <w:p w:rsidR="0043302E" w:rsidRPr="0043302E" w:rsidRDefault="006D24CD" w:rsidP="0043302E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9" w:history="1">
        <w:r w:rsidR="0043302E" w:rsidRPr="00EB5817">
          <w:rPr>
            <w:rStyle w:val="Hyperlink"/>
          </w:rPr>
          <w:t>https://www.playframework.com/download</w:t>
        </w:r>
      </w:hyperlink>
    </w:p>
    <w:p w:rsidR="0043302E" w:rsidRDefault="006D24CD" w:rsidP="0043302E">
      <w:pPr>
        <w:pStyle w:val="PargrafodaLista"/>
        <w:numPr>
          <w:ilvl w:val="0"/>
          <w:numId w:val="35"/>
        </w:numPr>
        <w:rPr>
          <w:sz w:val="22"/>
          <w:szCs w:val="22"/>
        </w:rPr>
      </w:pPr>
      <w:hyperlink r:id="rId10" w:history="1">
        <w:r w:rsidR="0043302E" w:rsidRPr="0043302E">
          <w:rPr>
            <w:rStyle w:val="Hyperlink"/>
            <w:sz w:val="22"/>
            <w:szCs w:val="22"/>
          </w:rPr>
          <w:t>https://www.playframework.com/documentation/2.3.x/Installing</w:t>
        </w:r>
      </w:hyperlink>
    </w:p>
    <w:p w:rsidR="008B3739" w:rsidRDefault="008B3739" w:rsidP="008B3739">
      <w:pPr>
        <w:pStyle w:val="PargrafodaLista"/>
        <w:ind w:left="1440"/>
        <w:rPr>
          <w:sz w:val="22"/>
          <w:szCs w:val="22"/>
        </w:rPr>
      </w:pPr>
    </w:p>
    <w:p w:rsidR="008B3739" w:rsidRDefault="008B3739" w:rsidP="008B3739">
      <w:pPr>
        <w:rPr>
          <w:sz w:val="22"/>
          <w:szCs w:val="22"/>
        </w:rPr>
      </w:pPr>
    </w:p>
    <w:p w:rsidR="008B3739" w:rsidRPr="008B3739" w:rsidRDefault="008B3739" w:rsidP="008B3739">
      <w:pPr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pt-BR"/>
        </w:rPr>
        <w:drawing>
          <wp:inline distT="0" distB="0" distL="0" distR="0">
            <wp:extent cx="5457825" cy="30140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-04-welc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26" cy="30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A" w:rsidRPr="002F3D0A" w:rsidRDefault="002F3D0A" w:rsidP="002F3D0A">
      <w:pPr>
        <w:pStyle w:val="Corpodetexto"/>
      </w:pPr>
    </w:p>
    <w:p w:rsidR="00594C9E" w:rsidRPr="00594C9E" w:rsidRDefault="00594C9E" w:rsidP="00594C9E">
      <w:pPr>
        <w:pStyle w:val="NormalWeb"/>
        <w:rPr>
          <w:sz w:val="22"/>
          <w:szCs w:val="22"/>
        </w:rPr>
      </w:pPr>
      <w:r w:rsidRPr="00594C9E">
        <w:rPr>
          <w:sz w:val="22"/>
          <w:szCs w:val="22"/>
        </w:rPr>
        <w:lastRenderedPageBreak/>
        <w:t>Notas:</w:t>
      </w:r>
    </w:p>
    <w:p w:rsidR="00594C9E" w:rsidRPr="00594C9E" w:rsidRDefault="00594C9E" w:rsidP="00594C9E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94C9E">
        <w:rPr>
          <w:sz w:val="22"/>
          <w:szCs w:val="22"/>
        </w:rPr>
        <w:t xml:space="preserve">Para executar o Play! Framework, é necessário o JDK 6 ou superior. Além disso, configurar o diretório bin do JDK na variável de ambiente PATH do seu Sistema Operacional (O Play! Framework irá utilizar o </w:t>
      </w:r>
      <w:proofErr w:type="spellStart"/>
      <w:r w:rsidRPr="00594C9E">
        <w:rPr>
          <w:sz w:val="22"/>
          <w:szCs w:val="22"/>
        </w:rPr>
        <w:t>javac</w:t>
      </w:r>
      <w:proofErr w:type="spellEnd"/>
      <w:r w:rsidRPr="00594C9E">
        <w:rPr>
          <w:sz w:val="22"/>
          <w:szCs w:val="22"/>
        </w:rPr>
        <w:t xml:space="preserve">, além do </w:t>
      </w:r>
      <w:proofErr w:type="spellStart"/>
      <w:r w:rsidRPr="00594C9E">
        <w:rPr>
          <w:sz w:val="22"/>
          <w:szCs w:val="22"/>
        </w:rPr>
        <w:t>java</w:t>
      </w:r>
      <w:proofErr w:type="spellEnd"/>
      <w:r w:rsidRPr="00594C9E">
        <w:rPr>
          <w:sz w:val="22"/>
          <w:szCs w:val="22"/>
        </w:rPr>
        <w:t>);</w:t>
      </w:r>
    </w:p>
    <w:p w:rsidR="00594C9E" w:rsidRPr="00594C9E" w:rsidRDefault="00594C9E" w:rsidP="00594C9E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94C9E">
        <w:rPr>
          <w:sz w:val="22"/>
          <w:szCs w:val="22"/>
        </w:rPr>
        <w:t>Incluir o diretório que contém os programas play e play.bat também na variável PATH (No meu caso, Figura 1, o caminho será C:\dev\frameworks\play-2.0.4\play-2.0.4);</w:t>
      </w:r>
    </w:p>
    <w:p w:rsidR="00594C9E" w:rsidRPr="00594C9E" w:rsidRDefault="00594C9E" w:rsidP="00594C9E">
      <w:pPr>
        <w:widowControl/>
        <w:numPr>
          <w:ilvl w:val="0"/>
          <w:numId w:val="40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594C9E">
        <w:rPr>
          <w:sz w:val="22"/>
          <w:szCs w:val="22"/>
        </w:rPr>
        <w:t xml:space="preserve">No caso do Linux, não esqueça do </w:t>
      </w:r>
      <w:proofErr w:type="spellStart"/>
      <w:r w:rsidRPr="00594C9E">
        <w:rPr>
          <w:sz w:val="22"/>
          <w:szCs w:val="22"/>
        </w:rPr>
        <w:t>chmod</w:t>
      </w:r>
      <w:proofErr w:type="spellEnd"/>
      <w:r w:rsidRPr="00594C9E">
        <w:rPr>
          <w:sz w:val="22"/>
          <w:szCs w:val="22"/>
        </w:rPr>
        <w:t xml:space="preserve"> no arquivo play.</w:t>
      </w:r>
    </w:p>
    <w:p w:rsidR="00594C9E" w:rsidRDefault="00594C9E" w:rsidP="00DC1A4E"/>
    <w:p w:rsidR="00594C9E" w:rsidRPr="00DC1A4E" w:rsidRDefault="00594C9E" w:rsidP="00DC1A4E"/>
    <w:p w:rsidR="00CD5B77" w:rsidRDefault="0063056A">
      <w:pPr>
        <w:pStyle w:val="Ttulo1"/>
      </w:pPr>
      <w:r>
        <w:t>Mecanismos Arquiteturais</w:t>
      </w:r>
    </w:p>
    <w:p w:rsidR="00281534" w:rsidRPr="00DC1A4E" w:rsidRDefault="00281534" w:rsidP="00281534">
      <w:pPr>
        <w:rPr>
          <w:u w:val="single"/>
        </w:rPr>
      </w:pPr>
    </w:p>
    <w:p w:rsidR="008B3739" w:rsidRPr="008B3739" w:rsidRDefault="008B3739" w:rsidP="008B3739">
      <w:pPr>
        <w:widowControl/>
        <w:spacing w:before="100" w:beforeAutospacing="1" w:after="100" w:afterAutospacing="1" w:line="240" w:lineRule="auto"/>
        <w:rPr>
          <w:sz w:val="22"/>
          <w:szCs w:val="22"/>
          <w:lang w:eastAsia="pt-BR"/>
        </w:rPr>
      </w:pPr>
      <w:r w:rsidRPr="008B3739">
        <w:rPr>
          <w:sz w:val="22"/>
          <w:szCs w:val="22"/>
          <w:lang w:eastAsia="pt-BR"/>
        </w:rPr>
        <w:t>Os diretórios mais importantes de um projeto Play! são os seguintes: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app</w:t>
      </w:r>
      <w:proofErr w:type="spellEnd"/>
      <w:proofErr w:type="gramEnd"/>
      <w:r w:rsidRPr="00594C9E">
        <w:rPr>
          <w:sz w:val="22"/>
          <w:szCs w:val="22"/>
        </w:rPr>
        <w:t xml:space="preserve"> - contêm os </w:t>
      </w:r>
      <w:proofErr w:type="spellStart"/>
      <w:r w:rsidRPr="00594C9E">
        <w:rPr>
          <w:sz w:val="22"/>
          <w:szCs w:val="22"/>
        </w:rPr>
        <w:t>models</w:t>
      </w:r>
      <w:proofErr w:type="spellEnd"/>
      <w:r w:rsidRPr="00594C9E">
        <w:rPr>
          <w:sz w:val="22"/>
          <w:szCs w:val="22"/>
        </w:rPr>
        <w:t xml:space="preserve">, </w:t>
      </w:r>
      <w:proofErr w:type="spellStart"/>
      <w:r w:rsidRPr="00594C9E">
        <w:rPr>
          <w:sz w:val="22"/>
          <w:szCs w:val="22"/>
        </w:rPr>
        <w:t>controllers</w:t>
      </w:r>
      <w:proofErr w:type="spellEnd"/>
      <w:r w:rsidRPr="00594C9E">
        <w:rPr>
          <w:sz w:val="22"/>
          <w:szCs w:val="22"/>
        </w:rPr>
        <w:t xml:space="preserve"> e </w:t>
      </w:r>
      <w:proofErr w:type="spellStart"/>
      <w:r w:rsidRPr="00594C9E">
        <w:rPr>
          <w:sz w:val="22"/>
          <w:szCs w:val="22"/>
        </w:rPr>
        <w:t>views</w:t>
      </w:r>
      <w:proofErr w:type="spellEnd"/>
      <w:r w:rsidRPr="00594C9E">
        <w:rPr>
          <w:sz w:val="22"/>
          <w:szCs w:val="22"/>
        </w:rPr>
        <w:t xml:space="preserve"> do projeto;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conf</w:t>
      </w:r>
      <w:proofErr w:type="spellEnd"/>
      <w:proofErr w:type="gramEnd"/>
      <w:r w:rsidRPr="00594C9E">
        <w:rPr>
          <w:sz w:val="22"/>
          <w:szCs w:val="22"/>
        </w:rPr>
        <w:t>- contêm os arquivos de configuração como o arquivo de rotas (</w:t>
      </w:r>
      <w:proofErr w:type="spellStart"/>
      <w:r w:rsidRPr="00594C9E">
        <w:rPr>
          <w:sz w:val="22"/>
          <w:szCs w:val="22"/>
        </w:rPr>
        <w:t>routes</w:t>
      </w:r>
      <w:proofErr w:type="spellEnd"/>
      <w:r w:rsidRPr="00594C9E">
        <w:rPr>
          <w:sz w:val="22"/>
          <w:szCs w:val="22"/>
        </w:rPr>
        <w:t>), configurações gerais da aplicação (</w:t>
      </w:r>
      <w:proofErr w:type="spellStart"/>
      <w:r w:rsidRPr="00594C9E">
        <w:rPr>
          <w:sz w:val="22"/>
          <w:szCs w:val="22"/>
        </w:rPr>
        <w:t>application.conf</w:t>
      </w:r>
      <w:proofErr w:type="spellEnd"/>
      <w:r w:rsidRPr="00594C9E">
        <w:rPr>
          <w:sz w:val="22"/>
          <w:szCs w:val="22"/>
        </w:rPr>
        <w:t>), internacionalização, etc.;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project</w:t>
      </w:r>
      <w:proofErr w:type="spellEnd"/>
      <w:proofErr w:type="gramEnd"/>
      <w:r w:rsidRPr="00594C9E">
        <w:rPr>
          <w:sz w:val="22"/>
          <w:szCs w:val="22"/>
        </w:rPr>
        <w:t xml:space="preserve"> – contêm os build scripts do projeto (os scripts são criados para a ferramenta </w:t>
      </w:r>
      <w:proofErr w:type="spellStart"/>
      <w:r w:rsidRPr="00594C9E">
        <w:rPr>
          <w:sz w:val="22"/>
          <w:szCs w:val="22"/>
        </w:rPr>
        <w:t>sbt</w:t>
      </w:r>
      <w:proofErr w:type="spellEnd"/>
      <w:r w:rsidRPr="00594C9E">
        <w:rPr>
          <w:sz w:val="22"/>
          <w:szCs w:val="22"/>
        </w:rPr>
        <w:t>, que é uma ferramenta de build para Scala e Java). Raramente você terá que alterá-lo;</w:t>
      </w:r>
    </w:p>
    <w:p w:rsidR="00594C9E" w:rsidRPr="00594C9E" w:rsidRDefault="00594C9E" w:rsidP="00594C9E">
      <w:pPr>
        <w:widowControl/>
        <w:numPr>
          <w:ilvl w:val="0"/>
          <w:numId w:val="41"/>
        </w:numPr>
        <w:spacing w:before="100" w:beforeAutospacing="1" w:after="100" w:afterAutospacing="1" w:line="240" w:lineRule="auto"/>
        <w:rPr>
          <w:sz w:val="22"/>
          <w:szCs w:val="22"/>
        </w:rPr>
      </w:pPr>
      <w:proofErr w:type="spellStart"/>
      <w:proofErr w:type="gramStart"/>
      <w:r w:rsidRPr="00594C9E">
        <w:rPr>
          <w:rStyle w:val="Forte"/>
          <w:sz w:val="22"/>
          <w:szCs w:val="22"/>
        </w:rPr>
        <w:t>public</w:t>
      </w:r>
      <w:proofErr w:type="spellEnd"/>
      <w:proofErr w:type="gramEnd"/>
      <w:r w:rsidRPr="00594C9E">
        <w:rPr>
          <w:sz w:val="22"/>
          <w:szCs w:val="22"/>
        </w:rPr>
        <w:t xml:space="preserve"> – contêm recursos como arquivos </w:t>
      </w:r>
      <w:proofErr w:type="spellStart"/>
      <w:r w:rsidRPr="00594C9E">
        <w:rPr>
          <w:sz w:val="22"/>
          <w:szCs w:val="22"/>
        </w:rPr>
        <w:t>javascript</w:t>
      </w:r>
      <w:proofErr w:type="spellEnd"/>
      <w:r w:rsidRPr="00594C9E">
        <w:rPr>
          <w:sz w:val="22"/>
          <w:szCs w:val="22"/>
        </w:rPr>
        <w:t xml:space="preserve">, </w:t>
      </w:r>
      <w:proofErr w:type="spellStart"/>
      <w:r w:rsidRPr="00594C9E">
        <w:rPr>
          <w:sz w:val="22"/>
          <w:szCs w:val="22"/>
        </w:rPr>
        <w:t>css</w:t>
      </w:r>
      <w:proofErr w:type="spellEnd"/>
      <w:r w:rsidRPr="00594C9E">
        <w:rPr>
          <w:sz w:val="22"/>
          <w:szCs w:val="22"/>
        </w:rPr>
        <w:t xml:space="preserve"> e imagens.</w:t>
      </w:r>
    </w:p>
    <w:p w:rsidR="00CD5B77" w:rsidRPr="001E5417" w:rsidRDefault="00CD5B77" w:rsidP="001E5417"/>
    <w:p w:rsidR="00CD5B77" w:rsidRDefault="0063056A">
      <w:pPr>
        <w:pStyle w:val="Ttulo1"/>
      </w:pPr>
      <w:r>
        <w:t>Principais Abstrações</w:t>
      </w:r>
    </w:p>
    <w:p w:rsidR="00925028" w:rsidRDefault="00925028" w:rsidP="00925028"/>
    <w:p w:rsidR="00925028" w:rsidRPr="00925028" w:rsidRDefault="0051724A" w:rsidP="00925028">
      <w:r>
        <w:rPr>
          <w:noProof/>
          <w:lang w:eastAsia="pt-BR"/>
        </w:rPr>
        <w:drawing>
          <wp:inline distT="0" distB="0" distL="0" distR="0">
            <wp:extent cx="5029200" cy="363075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66" cy="363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7D6" w:rsidRDefault="0063056A" w:rsidP="0051724A">
      <w:pPr>
        <w:pStyle w:val="Ttulo1"/>
      </w:pPr>
      <w:r>
        <w:lastRenderedPageBreak/>
        <w:t>Camadas do Framework da Arquitetura</w:t>
      </w:r>
    </w:p>
    <w:p w:rsidR="00BD774C" w:rsidRDefault="00BD774C" w:rsidP="00BD774C"/>
    <w:p w:rsidR="00BD774C" w:rsidRPr="00BD774C" w:rsidRDefault="00BD774C" w:rsidP="00BD774C">
      <w:bookmarkStart w:id="2" w:name="_GoBack"/>
      <w:bookmarkEnd w:id="2"/>
    </w:p>
    <w:p w:rsidR="00B507C1" w:rsidRDefault="00B507C1" w:rsidP="003270AD">
      <w:pPr>
        <w:pStyle w:val="PargrafodaLista"/>
        <w:rPr>
          <w:sz w:val="22"/>
        </w:rPr>
      </w:pPr>
      <w:r>
        <w:rPr>
          <w:noProof/>
          <w:lang w:eastAsia="pt-BR"/>
        </w:rPr>
        <w:drawing>
          <wp:inline distT="0" distB="0" distL="0" distR="0">
            <wp:extent cx="5943600" cy="4457700"/>
            <wp:effectExtent l="0" t="0" r="0" b="0"/>
            <wp:docPr id="9" name="Imagem 9" descr="http://image.slidesharecdn.com/apresentaoplay-ufrn-110830121959-phpapp01/95/play-framework-desenvolvendo-aplicaes-web-com-java-sem-dor-9-728.jpg?cb=131562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slidesharecdn.com/apresentaoplay-ufrn-110830121959-phpapp01/95/play-framework-desenvolvendo-aplicaes-web-com-java-sem-dor-9-728.jpg?cb=13156213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AD" w:rsidRDefault="003270A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Default="001E64CD" w:rsidP="003270AD">
      <w:pPr>
        <w:pStyle w:val="PargrafodaLista"/>
        <w:rPr>
          <w:sz w:val="22"/>
        </w:rPr>
      </w:pPr>
    </w:p>
    <w:p w:rsidR="001E64CD" w:rsidRPr="00DC1A4E" w:rsidRDefault="001E64CD" w:rsidP="003270AD">
      <w:pPr>
        <w:pStyle w:val="PargrafodaLista"/>
        <w:rPr>
          <w:sz w:val="22"/>
        </w:rPr>
      </w:pPr>
    </w:p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E91EDA">
      <w:pPr>
        <w:rPr>
          <w:rFonts w:ascii="Times" w:hAnsi="Times"/>
          <w:iCs/>
          <w:color w:val="0000FF"/>
          <w:sz w:val="28"/>
          <w:szCs w:val="28"/>
        </w:rPr>
      </w:pPr>
      <w:r w:rsidRPr="007D284E">
        <w:rPr>
          <w:rFonts w:ascii="Times" w:hAnsi="Times"/>
          <w:iCs/>
          <w:sz w:val="28"/>
          <w:szCs w:val="28"/>
        </w:rPr>
        <w:t>• Lógica</w:t>
      </w:r>
      <w:r w:rsidRPr="007D284E">
        <w:rPr>
          <w:rFonts w:ascii="Times" w:hAnsi="Times"/>
          <w:iCs/>
          <w:color w:val="0000FF"/>
          <w:sz w:val="28"/>
          <w:szCs w:val="28"/>
        </w:rPr>
        <w:t xml:space="preserve">: </w:t>
      </w:r>
    </w:p>
    <w:p w:rsidR="007D284E" w:rsidRPr="007D284E" w:rsidRDefault="007D284E" w:rsidP="00E91EDA">
      <w:pPr>
        <w:rPr>
          <w:rFonts w:ascii="Times" w:hAnsi="Times"/>
          <w:iCs/>
          <w:color w:val="0000FF"/>
          <w:sz w:val="28"/>
          <w:szCs w:val="28"/>
        </w:rPr>
      </w:pPr>
    </w:p>
    <w:p w:rsidR="001E64CD" w:rsidRPr="001E64CD" w:rsidRDefault="001E64CD" w:rsidP="00E91EDA">
      <w:pPr>
        <w:rPr>
          <w:rFonts w:ascii="Times" w:hAnsi="Times"/>
          <w:iCs/>
        </w:rPr>
      </w:pPr>
      <w:r w:rsidRPr="001E64CD">
        <w:rPr>
          <w:rFonts w:ascii="Times" w:hAnsi="Times"/>
          <w:iCs/>
        </w:rPr>
        <w:t>Caso de Uso: Programar Notificação</w:t>
      </w:r>
    </w:p>
    <w:p w:rsidR="001E64CD" w:rsidRDefault="001E64CD" w:rsidP="00E91EDA">
      <w:pPr>
        <w:rPr>
          <w:rFonts w:ascii="Times" w:hAnsi="Times"/>
          <w:iCs/>
          <w:color w:val="0000FF"/>
        </w:rPr>
      </w:pPr>
    </w:p>
    <w:p w:rsidR="001E64CD" w:rsidRPr="00CD2544" w:rsidRDefault="001E64CD" w:rsidP="00E91EDA">
      <w:pPr>
        <w:rPr>
          <w:rFonts w:ascii="Times" w:hAnsi="Times"/>
          <w:iCs/>
          <w:color w:val="0000FF"/>
        </w:rPr>
      </w:pPr>
      <w:r>
        <w:rPr>
          <w:rFonts w:ascii="Times" w:hAnsi="Times"/>
          <w:iCs/>
          <w:noProof/>
          <w:color w:val="0000FF"/>
          <w:lang w:eastAsia="pt-BR"/>
        </w:rPr>
        <w:drawing>
          <wp:inline distT="0" distB="0" distL="0" distR="0">
            <wp:extent cx="5943600" cy="4076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CD" w:rsidRDefault="001E64CD" w:rsidP="00E91EDA">
      <w:pPr>
        <w:rPr>
          <w:rFonts w:ascii="Times" w:hAnsi="Times"/>
          <w:iCs/>
          <w:color w:val="0000FF"/>
        </w:rPr>
      </w:pPr>
    </w:p>
    <w:p w:rsidR="00CD2544" w:rsidRPr="007D284E" w:rsidRDefault="00CD2544" w:rsidP="00E91EDA">
      <w:pPr>
        <w:rPr>
          <w:rFonts w:ascii="Times" w:hAnsi="Times"/>
          <w:iCs/>
          <w:color w:val="0000FF"/>
          <w:sz w:val="28"/>
          <w:szCs w:val="28"/>
        </w:rPr>
      </w:pPr>
      <w:r w:rsidRPr="007D284E">
        <w:rPr>
          <w:rFonts w:ascii="Times" w:hAnsi="Times"/>
          <w:iCs/>
          <w:color w:val="0000FF"/>
          <w:sz w:val="28"/>
          <w:szCs w:val="28"/>
        </w:rPr>
        <w:t xml:space="preserve">• </w:t>
      </w:r>
      <w:r w:rsidRPr="007D284E">
        <w:rPr>
          <w:rFonts w:ascii="Times" w:hAnsi="Times"/>
          <w:iCs/>
          <w:sz w:val="28"/>
          <w:szCs w:val="28"/>
        </w:rPr>
        <w:t>Operacional</w:t>
      </w:r>
      <w:r w:rsidRPr="007D284E">
        <w:rPr>
          <w:rFonts w:ascii="Times" w:hAnsi="Times"/>
          <w:iCs/>
          <w:color w:val="0000FF"/>
          <w:sz w:val="28"/>
          <w:szCs w:val="28"/>
        </w:rPr>
        <w:t xml:space="preserve">: </w:t>
      </w:r>
    </w:p>
    <w:p w:rsidR="00DB1C93" w:rsidRDefault="00DB1C93" w:rsidP="00E91EDA">
      <w:pPr>
        <w:rPr>
          <w:rFonts w:ascii="Times" w:hAnsi="Times"/>
          <w:b/>
          <w:iCs/>
        </w:rPr>
      </w:pPr>
    </w:p>
    <w:p w:rsidR="001E64CD" w:rsidRPr="007D284E" w:rsidRDefault="001E64CD" w:rsidP="00E91EDA">
      <w:pPr>
        <w:rPr>
          <w:rFonts w:ascii="Times" w:hAnsi="Times"/>
          <w:b/>
          <w:iCs/>
        </w:rPr>
      </w:pPr>
      <w:r w:rsidRPr="007D284E">
        <w:rPr>
          <w:rFonts w:ascii="Times" w:hAnsi="Times"/>
          <w:b/>
          <w:iCs/>
        </w:rPr>
        <w:t xml:space="preserve">O sistema possui dependência </w:t>
      </w:r>
      <w:r w:rsidR="00DB1C93" w:rsidRPr="007D284E">
        <w:rPr>
          <w:rFonts w:ascii="Times" w:hAnsi="Times"/>
          <w:b/>
          <w:iCs/>
        </w:rPr>
        <w:t>com</w:t>
      </w:r>
      <w:r w:rsidR="00003E7B" w:rsidRPr="007D284E">
        <w:rPr>
          <w:rFonts w:ascii="Times" w:hAnsi="Times"/>
          <w:b/>
          <w:iCs/>
        </w:rPr>
        <w:t xml:space="preserve"> Sistema Externo (Integração com Banco de Dados</w:t>
      </w:r>
      <w:r w:rsidR="00DB1C93" w:rsidRPr="007D284E">
        <w:rPr>
          <w:rFonts w:ascii="Times" w:hAnsi="Times"/>
          <w:b/>
          <w:iCs/>
        </w:rPr>
        <w:t xml:space="preserve"> da instituição Faculdade Nova Roma</w:t>
      </w:r>
      <w:r w:rsidR="00003E7B" w:rsidRPr="007D284E">
        <w:rPr>
          <w:rFonts w:ascii="Times" w:hAnsi="Times"/>
          <w:b/>
          <w:iCs/>
        </w:rPr>
        <w:t>).</w:t>
      </w:r>
    </w:p>
    <w:p w:rsidR="001E64CD" w:rsidRDefault="001E64CD" w:rsidP="00E91EDA">
      <w:pPr>
        <w:rPr>
          <w:rFonts w:ascii="Times" w:hAnsi="Times"/>
          <w:iCs/>
          <w:color w:val="0000FF"/>
        </w:rPr>
      </w:pPr>
    </w:p>
    <w:p w:rsidR="001E64CD" w:rsidRPr="00CD2544" w:rsidRDefault="001E64CD" w:rsidP="00E91EDA">
      <w:pPr>
        <w:rPr>
          <w:rFonts w:ascii="Times" w:hAnsi="Times"/>
          <w:iCs/>
          <w:color w:val="0000FF"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D284E" w:rsidRDefault="007D284E" w:rsidP="007467D6">
      <w:pPr>
        <w:rPr>
          <w:rFonts w:ascii="Times" w:hAnsi="Times"/>
          <w:iCs/>
        </w:rPr>
      </w:pPr>
    </w:p>
    <w:p w:rsidR="007467D6" w:rsidRPr="007D284E" w:rsidRDefault="00CD2544" w:rsidP="007467D6">
      <w:pPr>
        <w:rPr>
          <w:sz w:val="28"/>
          <w:szCs w:val="28"/>
        </w:rPr>
      </w:pPr>
      <w:r w:rsidRPr="007D284E">
        <w:rPr>
          <w:rFonts w:ascii="Times" w:hAnsi="Times"/>
          <w:iCs/>
          <w:sz w:val="28"/>
          <w:szCs w:val="28"/>
        </w:rPr>
        <w:t>• Caso de uso</w:t>
      </w:r>
      <w:r w:rsidRPr="007D284E">
        <w:rPr>
          <w:rFonts w:ascii="Times" w:hAnsi="Times"/>
          <w:iCs/>
          <w:color w:val="0000FF"/>
          <w:sz w:val="28"/>
          <w:szCs w:val="28"/>
        </w:rPr>
        <w:t xml:space="preserve">: </w:t>
      </w:r>
    </w:p>
    <w:p w:rsidR="007467D6" w:rsidRDefault="007467D6" w:rsidP="007467D6"/>
    <w:p w:rsidR="007467D6" w:rsidRDefault="007467D6" w:rsidP="007467D6">
      <w:r>
        <w:t>1. Administrador</w:t>
      </w:r>
    </w:p>
    <w:p w:rsidR="007467D6" w:rsidRDefault="007467D6" w:rsidP="007467D6">
      <w:r>
        <w:rPr>
          <w:noProof/>
          <w:lang w:eastAsia="pt-BR"/>
        </w:rPr>
        <w:drawing>
          <wp:inline distT="0" distB="0" distL="0" distR="0" wp14:anchorId="7BDFB954" wp14:editId="50D5BB62">
            <wp:extent cx="3981450" cy="2809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Usuári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6" w:rsidRDefault="007467D6" w:rsidP="007467D6">
      <w:r>
        <w:t>2. Aluno</w:t>
      </w:r>
    </w:p>
    <w:p w:rsidR="007467D6" w:rsidRDefault="007467D6" w:rsidP="007467D6"/>
    <w:p w:rsidR="007467D6" w:rsidRDefault="007467D6" w:rsidP="007467D6">
      <w:r>
        <w:rPr>
          <w:noProof/>
          <w:lang w:eastAsia="pt-BR"/>
        </w:rPr>
        <w:lastRenderedPageBreak/>
        <w:drawing>
          <wp:inline distT="0" distB="0" distL="0" distR="0" wp14:anchorId="32827FC9" wp14:editId="536D0C0C">
            <wp:extent cx="5657850" cy="42004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158" cy="42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/>
    <w:p w:rsidR="007467D6" w:rsidRDefault="007467D6" w:rsidP="007467D6">
      <w:r>
        <w:t>3. Funcionário</w:t>
      </w:r>
    </w:p>
    <w:p w:rsidR="007467D6" w:rsidRDefault="007467D6" w:rsidP="007467D6"/>
    <w:p w:rsidR="007467D6" w:rsidRDefault="007467D6" w:rsidP="007467D6">
      <w:r>
        <w:rPr>
          <w:noProof/>
          <w:lang w:eastAsia="pt-BR"/>
        </w:rPr>
        <w:drawing>
          <wp:inline distT="0" distB="0" distL="0" distR="0" wp14:anchorId="197413E2" wp14:editId="152B91AE">
            <wp:extent cx="5867400" cy="3048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ionár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D6" w:rsidRPr="00E91EDA" w:rsidRDefault="007467D6" w:rsidP="007467D6"/>
    <w:p w:rsidR="00E53D51" w:rsidRDefault="00E53D51" w:rsidP="00CD2544"/>
    <w:sectPr w:rsidR="00E53D51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4CD" w:rsidRDefault="006D24CD">
      <w:r>
        <w:separator/>
      </w:r>
    </w:p>
  </w:endnote>
  <w:endnote w:type="continuationSeparator" w:id="0">
    <w:p w:rsidR="006D24CD" w:rsidRDefault="006D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 w:rsidR="00792F7B">
            <w:fldChar w:fldCharType="begin"/>
          </w:r>
          <w:r w:rsidR="00792F7B">
            <w:instrText xml:space="preserve"> DOCPROPERTY "Company"  \* MERGEFORMAT </w:instrText>
          </w:r>
          <w:r w:rsidR="00792F7B"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 w:rsidR="00792F7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64C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D774C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4CD" w:rsidRDefault="006D24CD">
      <w:r>
        <w:separator/>
      </w:r>
    </w:p>
  </w:footnote>
  <w:footnote w:type="continuationSeparator" w:id="0">
    <w:p w:rsidR="006D24CD" w:rsidRDefault="006D24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3270AD">
          <w:proofErr w:type="spellStart"/>
          <w:r>
            <w:rPr>
              <w:b/>
            </w:rPr>
            <w:t>BookMinder</w:t>
          </w:r>
          <w:proofErr w:type="spellEnd"/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43302E">
            <w:t>31</w:t>
          </w:r>
          <w:r w:rsidR="003270AD">
            <w:t>/10</w:t>
          </w:r>
          <w:r w:rsidR="008413EB">
            <w:t>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9.25pt;height:27.75pt" o:bullet="t">
        <v:imagedata r:id="rId1" o:title="clip_image001"/>
      </v:shape>
    </w:pict>
  </w:numPicBullet>
  <w:numPicBullet w:numPicBulletId="1">
    <w:pict>
      <v:shape id="_x0000_i1053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012D21"/>
    <w:multiLevelType w:val="multilevel"/>
    <w:tmpl w:val="E994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F011FE"/>
    <w:multiLevelType w:val="multilevel"/>
    <w:tmpl w:val="F572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16115D"/>
    <w:multiLevelType w:val="multilevel"/>
    <w:tmpl w:val="A1CA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E12ECC"/>
    <w:multiLevelType w:val="multilevel"/>
    <w:tmpl w:val="1D8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8056D2"/>
    <w:multiLevelType w:val="multilevel"/>
    <w:tmpl w:val="F68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5"/>
  </w:num>
  <w:num w:numId="4">
    <w:abstractNumId w:val="2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9"/>
  </w:num>
  <w:num w:numId="29">
    <w:abstractNumId w:val="13"/>
  </w:num>
  <w:num w:numId="30">
    <w:abstractNumId w:val="24"/>
  </w:num>
  <w:num w:numId="31">
    <w:abstractNumId w:val="4"/>
  </w:num>
  <w:num w:numId="32">
    <w:abstractNumId w:val="17"/>
  </w:num>
  <w:num w:numId="33">
    <w:abstractNumId w:val="1"/>
  </w:num>
  <w:num w:numId="34">
    <w:abstractNumId w:val="10"/>
  </w:num>
  <w:num w:numId="35">
    <w:abstractNumId w:val="18"/>
  </w:num>
  <w:num w:numId="36">
    <w:abstractNumId w:val="20"/>
  </w:num>
  <w:num w:numId="37">
    <w:abstractNumId w:val="22"/>
  </w:num>
  <w:num w:numId="38">
    <w:abstractNumId w:val="15"/>
  </w:num>
  <w:num w:numId="39">
    <w:abstractNumId w:val="23"/>
  </w:num>
  <w:num w:numId="40">
    <w:abstractNumId w:val="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03E7B"/>
    <w:rsid w:val="000466CF"/>
    <w:rsid w:val="000E4EC9"/>
    <w:rsid w:val="0010421F"/>
    <w:rsid w:val="001E5417"/>
    <w:rsid w:val="001E64CD"/>
    <w:rsid w:val="00257494"/>
    <w:rsid w:val="00281534"/>
    <w:rsid w:val="002F3D0A"/>
    <w:rsid w:val="00326987"/>
    <w:rsid w:val="003270AD"/>
    <w:rsid w:val="00364AFC"/>
    <w:rsid w:val="00423AEF"/>
    <w:rsid w:val="00426C3E"/>
    <w:rsid w:val="0043302E"/>
    <w:rsid w:val="00445048"/>
    <w:rsid w:val="004B7731"/>
    <w:rsid w:val="0051724A"/>
    <w:rsid w:val="00576A7B"/>
    <w:rsid w:val="00594C9E"/>
    <w:rsid w:val="005A70D3"/>
    <w:rsid w:val="00613E29"/>
    <w:rsid w:val="0063056A"/>
    <w:rsid w:val="006D24CD"/>
    <w:rsid w:val="007467D6"/>
    <w:rsid w:val="00792F7B"/>
    <w:rsid w:val="00795C63"/>
    <w:rsid w:val="007A2A93"/>
    <w:rsid w:val="007C352D"/>
    <w:rsid w:val="007D284E"/>
    <w:rsid w:val="007E11C7"/>
    <w:rsid w:val="00804BA0"/>
    <w:rsid w:val="008413EB"/>
    <w:rsid w:val="00855DFE"/>
    <w:rsid w:val="00863F7D"/>
    <w:rsid w:val="008A566E"/>
    <w:rsid w:val="008B133B"/>
    <w:rsid w:val="008B3739"/>
    <w:rsid w:val="008C449C"/>
    <w:rsid w:val="00925028"/>
    <w:rsid w:val="00A355FF"/>
    <w:rsid w:val="00A40FF3"/>
    <w:rsid w:val="00B507C1"/>
    <w:rsid w:val="00BD774C"/>
    <w:rsid w:val="00C673CC"/>
    <w:rsid w:val="00CD2544"/>
    <w:rsid w:val="00CD5B77"/>
    <w:rsid w:val="00DB1C93"/>
    <w:rsid w:val="00DC1A4E"/>
    <w:rsid w:val="00E33EB6"/>
    <w:rsid w:val="00E53D51"/>
    <w:rsid w:val="00E91EDA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CdigoHTML">
    <w:name w:val="HTML Code"/>
    <w:basedOn w:val="Fontepargpadro"/>
    <w:uiPriority w:val="99"/>
    <w:semiHidden/>
    <w:unhideWhenUsed/>
    <w:rsid w:val="008B3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yframework.com/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layframework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hyperlink" Target="https://www.playframework.com/documentation/2.3.x/Installi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layframework.com/download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44</TotalTime>
  <Pages>7</Pages>
  <Words>440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2813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Marcelo Carlos</cp:lastModifiedBy>
  <cp:revision>9</cp:revision>
  <cp:lastPrinted>2001-03-15T17:26:00Z</cp:lastPrinted>
  <dcterms:created xsi:type="dcterms:W3CDTF">2014-11-03T21:09:00Z</dcterms:created>
  <dcterms:modified xsi:type="dcterms:W3CDTF">2014-12-02T00:13:00Z</dcterms:modified>
</cp:coreProperties>
</file>