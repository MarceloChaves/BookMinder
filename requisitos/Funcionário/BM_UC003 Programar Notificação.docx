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4B571A">
      <w:pPr>
        <w:pStyle w:val="Ttulo"/>
      </w:pPr>
      <w:r>
        <w:t>BookMinder</w:t>
      </w:r>
      <w:r w:rsidR="00285ED7">
        <w:br/>
        <w:t>Caso de Uso:</w:t>
      </w:r>
      <w:r w:rsidR="00B95090">
        <w:t xml:space="preserve"> UC00</w:t>
      </w:r>
      <w:r w:rsidR="00EF4741">
        <w:t>3</w:t>
      </w:r>
      <w:r w:rsidR="00285ED7">
        <w:t xml:space="preserve"> </w:t>
      </w:r>
      <w:r w:rsidR="00EF4741">
        <w:t>Programar Notificação</w:t>
      </w:r>
    </w:p>
    <w:p w:rsidR="00285ED7" w:rsidRDefault="00285ED7">
      <w:pPr>
        <w:pStyle w:val="Ttulo1"/>
      </w:pPr>
      <w:r>
        <w:t>Descrição Resumida</w:t>
      </w:r>
    </w:p>
    <w:p w:rsidR="004B571A" w:rsidRPr="004B571A" w:rsidRDefault="000B06DA" w:rsidP="000B06DA">
      <w:pPr>
        <w:ind w:left="432"/>
      </w:pPr>
      <w:r>
        <w:t xml:space="preserve">Requisito responsável </w:t>
      </w:r>
      <w:r w:rsidR="00EF4741">
        <w:t>por programar o envio da notificação para o aluno a respeito do prazo de entrega.</w:t>
      </w:r>
    </w:p>
    <w:p w:rsidR="000B06DA" w:rsidRDefault="00285ED7" w:rsidP="000B06DA">
      <w:pPr>
        <w:pStyle w:val="Ttulo1"/>
      </w:pPr>
      <w:r>
        <w:t>Descrição dos Atores</w:t>
      </w:r>
    </w:p>
    <w:p w:rsidR="000B06DA" w:rsidRPr="000B06DA" w:rsidRDefault="000B06DA" w:rsidP="000B06DA">
      <w:pPr>
        <w:ind w:left="432"/>
        <w:rPr>
          <w:sz w:val="20"/>
          <w:szCs w:val="20"/>
        </w:rPr>
      </w:pPr>
    </w:p>
    <w:p w:rsidR="000B06DA" w:rsidRPr="00EF4741" w:rsidRDefault="000B06DA" w:rsidP="000B06DA">
      <w:pPr>
        <w:ind w:left="432"/>
        <w:rPr>
          <w:b/>
        </w:rPr>
      </w:pPr>
      <w:r w:rsidRPr="00EF4741">
        <w:rPr>
          <w:b/>
        </w:rPr>
        <w:t xml:space="preserve">2.1 </w:t>
      </w:r>
      <w:r w:rsidR="00EF4741" w:rsidRPr="00EF4741">
        <w:rPr>
          <w:b/>
        </w:rPr>
        <w:t>Funcionário</w:t>
      </w:r>
    </w:p>
    <w:p w:rsidR="000B06DA" w:rsidRPr="004B571A" w:rsidRDefault="000B06DA" w:rsidP="000B06DA">
      <w:pPr>
        <w:ind w:left="432"/>
      </w:pPr>
    </w:p>
    <w:p w:rsidR="000B06DA" w:rsidRDefault="00285ED7" w:rsidP="000B06DA">
      <w:pPr>
        <w:pStyle w:val="Ttulo1"/>
      </w:pPr>
      <w:r>
        <w:t>Pré-condições</w:t>
      </w:r>
    </w:p>
    <w:p w:rsidR="000B06DA" w:rsidRPr="004B571A" w:rsidRDefault="000B06DA" w:rsidP="000B06DA">
      <w:pPr>
        <w:ind w:left="432"/>
      </w:pPr>
      <w:r>
        <w:t>N/A</w:t>
      </w:r>
    </w:p>
    <w:p w:rsidR="00285ED7" w:rsidRDefault="00285ED7">
      <w:pPr>
        <w:pStyle w:val="Ttulo1"/>
      </w:pPr>
      <w:r>
        <w:t>Fluxo Principal</w:t>
      </w:r>
    </w:p>
    <w:p w:rsidR="000B06DA" w:rsidRDefault="000B06DA" w:rsidP="000B06DA">
      <w:pPr>
        <w:ind w:left="432"/>
      </w:pPr>
    </w:p>
    <w:p w:rsidR="00CB1FDA" w:rsidRDefault="00EF4741" w:rsidP="00EF4741">
      <w:pPr>
        <w:pStyle w:val="PargrafodaLista"/>
        <w:numPr>
          <w:ilvl w:val="0"/>
          <w:numId w:val="14"/>
        </w:numPr>
      </w:pPr>
      <w:r>
        <w:t>Este caso de uso se inicia quando o Funcionário escolhe a opção “Programar Notificação”.</w:t>
      </w:r>
    </w:p>
    <w:p w:rsidR="00D35406" w:rsidRDefault="00D35406" w:rsidP="00D35406">
      <w:pPr>
        <w:pStyle w:val="PargrafodaLista"/>
        <w:ind w:left="1152"/>
      </w:pPr>
    </w:p>
    <w:p w:rsidR="00EF4741" w:rsidRDefault="00EF4741" w:rsidP="00EF4741">
      <w:pPr>
        <w:pStyle w:val="PargrafodaLista"/>
        <w:numPr>
          <w:ilvl w:val="0"/>
          <w:numId w:val="14"/>
        </w:numPr>
      </w:pPr>
      <w:r>
        <w:t>O sistema exibe uma nova tela com o campo ID do Empréstimo para ser preenchido.</w:t>
      </w:r>
    </w:p>
    <w:p w:rsidR="00D35406" w:rsidRDefault="00D35406" w:rsidP="00D35406">
      <w:pPr>
        <w:pStyle w:val="PargrafodaLista"/>
        <w:ind w:left="1152"/>
      </w:pPr>
    </w:p>
    <w:p w:rsidR="00EF4741" w:rsidRDefault="00EF4741" w:rsidP="00EF4741">
      <w:pPr>
        <w:pStyle w:val="PargrafodaLista"/>
        <w:numPr>
          <w:ilvl w:val="0"/>
          <w:numId w:val="14"/>
        </w:numPr>
      </w:pPr>
      <w:r>
        <w:t>O Funcionário preenche o campo com o identificador do empréstimo e confirma no botão “OK”.</w:t>
      </w:r>
    </w:p>
    <w:p w:rsidR="00D35406" w:rsidRDefault="00D35406" w:rsidP="00D35406">
      <w:pPr>
        <w:pStyle w:val="PargrafodaLista"/>
        <w:ind w:left="1152"/>
      </w:pPr>
    </w:p>
    <w:p w:rsidR="00D35406" w:rsidRDefault="00EF4741" w:rsidP="00D35406">
      <w:pPr>
        <w:pStyle w:val="PargrafodaLista"/>
        <w:numPr>
          <w:ilvl w:val="0"/>
          <w:numId w:val="14"/>
        </w:numPr>
      </w:pPr>
      <w:r>
        <w:t>O sistema carrega na tela os dados referentes ao empréstimo</w:t>
      </w:r>
      <w:r w:rsidR="00D35406">
        <w:t xml:space="preserve"> com os seguintes campos</w:t>
      </w:r>
      <w:r>
        <w:t>: Nome,</w:t>
      </w:r>
      <w:r w:rsidR="00D35406">
        <w:t xml:space="preserve"> </w:t>
      </w:r>
      <w:r>
        <w:t>Curso e Email do aluno, Título</w:t>
      </w:r>
      <w:r w:rsidR="00D35406">
        <w:t xml:space="preserve"> e Autor dos livros emprestados, e Data de Empréstimo e Data de Entrega.</w:t>
      </w:r>
    </w:p>
    <w:p w:rsidR="00D35406" w:rsidRDefault="00D35406" w:rsidP="00D35406">
      <w:pPr>
        <w:pStyle w:val="PargrafodaLista"/>
      </w:pPr>
    </w:p>
    <w:p w:rsidR="00D35406" w:rsidRDefault="00D35406" w:rsidP="00D35406">
      <w:pPr>
        <w:pStyle w:val="PargrafodaLista"/>
        <w:numPr>
          <w:ilvl w:val="0"/>
          <w:numId w:val="14"/>
        </w:numPr>
      </w:pPr>
      <w:r>
        <w:t>O funcionário confirma os dados e clica no botão “BookMind”.</w:t>
      </w:r>
    </w:p>
    <w:p w:rsidR="00D35406" w:rsidRDefault="00D35406" w:rsidP="00D35406">
      <w:pPr>
        <w:pStyle w:val="PargrafodaLista"/>
      </w:pPr>
    </w:p>
    <w:p w:rsidR="00D35406" w:rsidRDefault="00D35406" w:rsidP="00D35406">
      <w:pPr>
        <w:pStyle w:val="PargrafodaLista"/>
        <w:numPr>
          <w:ilvl w:val="0"/>
          <w:numId w:val="14"/>
        </w:numPr>
      </w:pPr>
      <w:r>
        <w:t>O sistema confirma a programação do envio da notificação exibindo na tela uma m</w:t>
      </w:r>
      <w:r w:rsidR="008976E7">
        <w:t xml:space="preserve">ensagem com o email e a data </w:t>
      </w:r>
      <w:r>
        <w:t>para onde e quando a notificação será enviada.</w:t>
      </w:r>
    </w:p>
    <w:p w:rsidR="00D35406" w:rsidRDefault="00D35406" w:rsidP="00D35406">
      <w:pPr>
        <w:pStyle w:val="PargrafodaLista"/>
      </w:pPr>
      <w:bookmarkStart w:id="0" w:name="_GoBack"/>
      <w:bookmarkEnd w:id="0"/>
    </w:p>
    <w:p w:rsidR="00D35406" w:rsidRDefault="00D35406" w:rsidP="00D35406">
      <w:pPr>
        <w:pStyle w:val="PargrafodaLista"/>
        <w:numPr>
          <w:ilvl w:val="0"/>
          <w:numId w:val="14"/>
        </w:numPr>
      </w:pPr>
      <w:r>
        <w:t>O caso de uso é encerrado.</w:t>
      </w:r>
    </w:p>
    <w:p w:rsidR="00FE1D04" w:rsidRDefault="00FE1D04" w:rsidP="00FE1D04">
      <w:pPr>
        <w:pStyle w:val="PargrafodaLista"/>
        <w:ind w:left="792"/>
      </w:pPr>
    </w:p>
    <w:p w:rsidR="000B06DA" w:rsidRPr="004B571A" w:rsidRDefault="000B06DA" w:rsidP="004B571A"/>
    <w:p w:rsidR="00285ED7" w:rsidRDefault="003C6BB0">
      <w:pPr>
        <w:pStyle w:val="Ttulo1"/>
      </w:pPr>
      <w:r>
        <w:t>Fluxos Alternativos</w:t>
      </w:r>
    </w:p>
    <w:p w:rsidR="002D233E" w:rsidRDefault="002D233E" w:rsidP="002D233E">
      <w:pPr>
        <w:ind w:left="432"/>
        <w:rPr>
          <w:b/>
        </w:rPr>
      </w:pPr>
      <w:r w:rsidRPr="002D233E">
        <w:rPr>
          <w:b/>
        </w:rPr>
        <w:t>[FA1]</w:t>
      </w:r>
    </w:p>
    <w:p w:rsidR="002D233E" w:rsidRDefault="00E95377" w:rsidP="00B90AB2">
      <w:pPr>
        <w:pStyle w:val="PargrafodaLista"/>
        <w:numPr>
          <w:ilvl w:val="0"/>
          <w:numId w:val="17"/>
        </w:numPr>
      </w:pPr>
      <w:r>
        <w:t>No passo 4, caso o campo “Email” esteja vazio ou desatualizado,</w:t>
      </w:r>
      <w:r w:rsidR="00384AF9">
        <w:t xml:space="preserve"> o caso de uso </w:t>
      </w:r>
      <w:r w:rsidR="00384AF9">
        <w:rPr>
          <w:b/>
        </w:rPr>
        <w:t xml:space="preserve">UC002 </w:t>
      </w:r>
      <w:r w:rsidR="00384AF9">
        <w:t>é executado.</w:t>
      </w:r>
      <w:r w:rsidR="002D233E">
        <w:tab/>
      </w:r>
    </w:p>
    <w:p w:rsidR="00B90AB2" w:rsidRDefault="00B90AB2" w:rsidP="00B90AB2">
      <w:pPr>
        <w:pStyle w:val="PargrafodaLista"/>
        <w:numPr>
          <w:ilvl w:val="0"/>
          <w:numId w:val="17"/>
        </w:numPr>
      </w:pPr>
      <w:r>
        <w:t>O sistema retorna ao passo 4</w:t>
      </w:r>
      <w:r w:rsidR="00F216D5">
        <w:t xml:space="preserve"> do fluxo principal</w:t>
      </w:r>
      <w:r>
        <w:t>.</w:t>
      </w:r>
    </w:p>
    <w:p w:rsidR="00F216D5" w:rsidRDefault="00F216D5" w:rsidP="00F216D5">
      <w:pPr>
        <w:ind w:firstLine="432"/>
        <w:rPr>
          <w:b/>
        </w:rPr>
      </w:pPr>
    </w:p>
    <w:p w:rsidR="00F216D5" w:rsidRDefault="00F216D5" w:rsidP="00F216D5">
      <w:pPr>
        <w:ind w:firstLine="432"/>
        <w:rPr>
          <w:b/>
        </w:rPr>
      </w:pPr>
      <w:r w:rsidRPr="00F216D5">
        <w:rPr>
          <w:b/>
        </w:rPr>
        <w:lastRenderedPageBreak/>
        <w:t>[FA2]</w:t>
      </w:r>
    </w:p>
    <w:p w:rsidR="00F216D5" w:rsidRDefault="00F216D5" w:rsidP="00F216D5">
      <w:pPr>
        <w:pStyle w:val="PargrafodaLista"/>
        <w:ind w:left="1077"/>
      </w:pPr>
    </w:p>
    <w:p w:rsidR="00F216D5" w:rsidRDefault="00F216D5" w:rsidP="00F216D5">
      <w:pPr>
        <w:pStyle w:val="PargrafodaLista"/>
        <w:numPr>
          <w:ilvl w:val="0"/>
          <w:numId w:val="19"/>
        </w:numPr>
      </w:pPr>
      <w:r>
        <w:t>No passo 3, caso o campo não for preenchido, o sistema exibe uma mensagem de erro na tela: “Campo obrigatório”.</w:t>
      </w:r>
    </w:p>
    <w:p w:rsidR="00F216D5" w:rsidRDefault="00F216D5" w:rsidP="00F216D5">
      <w:pPr>
        <w:pStyle w:val="PargrafodaLista"/>
        <w:numPr>
          <w:ilvl w:val="0"/>
          <w:numId w:val="19"/>
        </w:numPr>
      </w:pPr>
      <w:r>
        <w:t>O sistema retorna ao passo 2 do fluxo principal.</w:t>
      </w:r>
    </w:p>
    <w:p w:rsidR="00F216D5" w:rsidRDefault="00F216D5" w:rsidP="00F216D5"/>
    <w:p w:rsidR="00F216D5" w:rsidRDefault="00F216D5" w:rsidP="00F216D5">
      <w:pPr>
        <w:ind w:left="432"/>
        <w:rPr>
          <w:b/>
        </w:rPr>
      </w:pPr>
      <w:r>
        <w:rPr>
          <w:b/>
        </w:rPr>
        <w:t>[FA3]</w:t>
      </w:r>
    </w:p>
    <w:p w:rsidR="00F216D5" w:rsidRDefault="00F216D5" w:rsidP="00F216D5">
      <w:pPr>
        <w:pStyle w:val="PargrafodaLista"/>
        <w:numPr>
          <w:ilvl w:val="0"/>
          <w:numId w:val="20"/>
        </w:numPr>
      </w:pPr>
      <w:r>
        <w:t>No passo 3, caso o campo seja preenchido de maneira incorreta, o sistema exibe uma mensagem de erro na tela: “Preenchimento inválido”.</w:t>
      </w:r>
    </w:p>
    <w:p w:rsidR="00F216D5" w:rsidRPr="00F216D5" w:rsidRDefault="00F216D5" w:rsidP="00F216D5">
      <w:pPr>
        <w:pStyle w:val="PargrafodaLista"/>
        <w:numPr>
          <w:ilvl w:val="0"/>
          <w:numId w:val="20"/>
        </w:numPr>
      </w:pPr>
      <w:r>
        <w:t>O sistema retorna ao passo 2 do fluxo principal.</w:t>
      </w:r>
    </w:p>
    <w:p w:rsidR="00F216D5" w:rsidRDefault="00F216D5" w:rsidP="0034384F">
      <w:pPr>
        <w:rPr>
          <w:b/>
        </w:rPr>
      </w:pPr>
    </w:p>
    <w:p w:rsidR="00F216D5" w:rsidRPr="00F216D5" w:rsidRDefault="00F216D5" w:rsidP="00F216D5">
      <w:pPr>
        <w:ind w:firstLine="432"/>
        <w:rPr>
          <w:b/>
        </w:rPr>
      </w:pPr>
    </w:p>
    <w:p w:rsidR="00285ED7" w:rsidRDefault="00285ED7">
      <w:pPr>
        <w:pStyle w:val="Ttulo1"/>
      </w:pPr>
      <w:r>
        <w:t>Cenários Principais</w:t>
      </w:r>
    </w:p>
    <w:p w:rsidR="00F96F67" w:rsidRP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1</w:t>
      </w:r>
    </w:p>
    <w:p w:rsidR="00F96F67" w:rsidRPr="00F96F67" w:rsidRDefault="00F96F67" w:rsidP="00F96F67">
      <w:pPr>
        <w:pStyle w:val="Corpodetexto"/>
        <w:numPr>
          <w:ilvl w:val="0"/>
          <w:numId w:val="6"/>
        </w:numPr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1969F5" w:rsidRPr="0034384F" w:rsidRDefault="001969F5" w:rsidP="001969F5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2</w:t>
      </w:r>
    </w:p>
    <w:p w:rsidR="001969F5" w:rsidRDefault="001969F5" w:rsidP="001969F5">
      <w:pPr>
        <w:pStyle w:val="Corpodetext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Fluxo Principal</w:t>
      </w:r>
    </w:p>
    <w:p w:rsidR="001969F5" w:rsidRPr="0034384F" w:rsidRDefault="001969F5" w:rsidP="001969F5">
      <w:pPr>
        <w:pStyle w:val="Corpodetexto"/>
        <w:numPr>
          <w:ilvl w:val="0"/>
          <w:numId w:val="16"/>
        </w:numPr>
        <w:rPr>
          <w:sz w:val="24"/>
          <w:szCs w:val="24"/>
        </w:rPr>
      </w:pPr>
      <w:r w:rsidRPr="00F96F67">
        <w:rPr>
          <w:sz w:val="24"/>
          <w:szCs w:val="24"/>
        </w:rPr>
        <w:t>Fluxo Alternativo [FA1]</w:t>
      </w:r>
    </w:p>
    <w:p w:rsidR="001969F5" w:rsidRDefault="001969F5" w:rsidP="0034384F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Cenário 3</w:t>
      </w:r>
    </w:p>
    <w:p w:rsidR="001969F5" w:rsidRDefault="001969F5" w:rsidP="001969F5">
      <w:pPr>
        <w:pStyle w:val="PargrafodaLista"/>
        <w:numPr>
          <w:ilvl w:val="0"/>
          <w:numId w:val="21"/>
        </w:numPr>
      </w:pPr>
      <w:r>
        <w:t>Fluxo Principal</w:t>
      </w:r>
    </w:p>
    <w:p w:rsidR="00B90AB2" w:rsidRPr="001E71F8" w:rsidRDefault="001969F5" w:rsidP="001E71F8">
      <w:pPr>
        <w:pStyle w:val="PargrafodaLista"/>
        <w:numPr>
          <w:ilvl w:val="0"/>
          <w:numId w:val="21"/>
        </w:numPr>
      </w:pPr>
      <w:r>
        <w:t>Fluxo Alternativo [FA2]</w:t>
      </w:r>
    </w:p>
    <w:p w:rsidR="004B571A" w:rsidRPr="004B571A" w:rsidRDefault="004B571A" w:rsidP="004B571A"/>
    <w:p w:rsidR="00285ED7" w:rsidRDefault="00285ED7">
      <w:pPr>
        <w:pStyle w:val="Ttulo1"/>
      </w:pPr>
      <w:r>
        <w:t>Pós-condições</w:t>
      </w:r>
    </w:p>
    <w:p w:rsidR="001E71F8" w:rsidRPr="001E71F8" w:rsidRDefault="001E71F8" w:rsidP="001E71F8">
      <w:pPr>
        <w:ind w:left="432"/>
      </w:pPr>
      <w:r>
        <w:t>Envio de notificação devidamente programado no BookMinder.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A85F04" w:rsidP="009A33E0">
      <w:pPr>
        <w:pStyle w:val="Corpodetexto"/>
      </w:pPr>
      <w:r>
        <w:t>N/A</w:t>
      </w:r>
    </w:p>
    <w:sectPr w:rsidR="00B9279E" w:rsidRPr="008B5890" w:rsidSect="003873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056" w:rsidRDefault="00850056">
      <w:r>
        <w:separator/>
      </w:r>
    </w:p>
  </w:endnote>
  <w:endnote w:type="continuationSeparator" w:id="0">
    <w:p w:rsidR="00850056" w:rsidRDefault="0085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2E20B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E20BE">
            <w:rPr>
              <w:rStyle w:val="Nmerodepgina"/>
              <w:sz w:val="20"/>
            </w:rPr>
            <w:fldChar w:fldCharType="separate"/>
          </w:r>
          <w:r w:rsidR="008976E7">
            <w:rPr>
              <w:rStyle w:val="Nmerodepgina"/>
              <w:noProof/>
              <w:sz w:val="20"/>
            </w:rPr>
            <w:t>1</w:t>
          </w:r>
          <w:r w:rsidR="002E20BE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2E20BE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2E20BE">
            <w:rPr>
              <w:rStyle w:val="Nmerodepgina"/>
              <w:sz w:val="20"/>
              <w:szCs w:val="20"/>
            </w:rPr>
            <w:fldChar w:fldCharType="separate"/>
          </w:r>
          <w:r w:rsidR="008976E7">
            <w:rPr>
              <w:rStyle w:val="Nmerodepgina"/>
              <w:noProof/>
              <w:sz w:val="20"/>
              <w:szCs w:val="20"/>
            </w:rPr>
            <w:t>2</w:t>
          </w:r>
          <w:r w:rsidR="002E20BE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056" w:rsidRDefault="00850056">
      <w:r>
        <w:separator/>
      </w:r>
    </w:p>
  </w:footnote>
  <w:footnote w:type="continuationSeparator" w:id="0">
    <w:p w:rsidR="00850056" w:rsidRDefault="00850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r>
            <w:rPr>
              <w:sz w:val="20"/>
            </w:rPr>
            <w:t>BookMinder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F96F67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4B571A">
            <w:rPr>
              <w:sz w:val="20"/>
            </w:rPr>
            <w:t>2</w:t>
          </w:r>
          <w:r w:rsidR="00F96F67">
            <w:rPr>
              <w:sz w:val="20"/>
            </w:rPr>
            <w:t>9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83C09F8"/>
    <w:multiLevelType w:val="hybridMultilevel"/>
    <w:tmpl w:val="0B9EEED0"/>
    <w:lvl w:ilvl="0" w:tplc="70AE2EC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08E32856"/>
    <w:multiLevelType w:val="hybridMultilevel"/>
    <w:tmpl w:val="83D88106"/>
    <w:lvl w:ilvl="0" w:tplc="AEAA3CC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34FC5E8A"/>
    <w:multiLevelType w:val="hybridMultilevel"/>
    <w:tmpl w:val="88409324"/>
    <w:lvl w:ilvl="0" w:tplc="795E6D16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55A5E86"/>
    <w:multiLevelType w:val="hybridMultilevel"/>
    <w:tmpl w:val="580E756E"/>
    <w:lvl w:ilvl="0" w:tplc="A390550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49120411"/>
    <w:multiLevelType w:val="hybridMultilevel"/>
    <w:tmpl w:val="9266003A"/>
    <w:lvl w:ilvl="0" w:tplc="E938B7A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4CCA1762"/>
    <w:multiLevelType w:val="hybridMultilevel"/>
    <w:tmpl w:val="71CAC854"/>
    <w:lvl w:ilvl="0" w:tplc="2B469B6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704D15E9"/>
    <w:multiLevelType w:val="hybridMultilevel"/>
    <w:tmpl w:val="A9548490"/>
    <w:lvl w:ilvl="0" w:tplc="84BA4C5A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8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DAA3AA0"/>
    <w:multiLevelType w:val="hybridMultilevel"/>
    <w:tmpl w:val="E042056A"/>
    <w:lvl w:ilvl="0" w:tplc="68C85B8E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14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18"/>
  </w:num>
  <w:num w:numId="11">
    <w:abstractNumId w:val="15"/>
  </w:num>
  <w:num w:numId="12">
    <w:abstractNumId w:val="16"/>
  </w:num>
  <w:num w:numId="13">
    <w:abstractNumId w:val="8"/>
  </w:num>
  <w:num w:numId="14">
    <w:abstractNumId w:val="13"/>
  </w:num>
  <w:num w:numId="15">
    <w:abstractNumId w:val="12"/>
  </w:num>
  <w:num w:numId="16">
    <w:abstractNumId w:val="19"/>
  </w:num>
  <w:num w:numId="17">
    <w:abstractNumId w:val="3"/>
  </w:num>
  <w:num w:numId="18">
    <w:abstractNumId w:val="11"/>
  </w:num>
  <w:num w:numId="19">
    <w:abstractNumId w:val="17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B06DA"/>
    <w:rsid w:val="000C5A34"/>
    <w:rsid w:val="00141F15"/>
    <w:rsid w:val="00157BEC"/>
    <w:rsid w:val="001969F5"/>
    <w:rsid w:val="001E71F8"/>
    <w:rsid w:val="001F6A95"/>
    <w:rsid w:val="00285ED7"/>
    <w:rsid w:val="002C66CA"/>
    <w:rsid w:val="002D233E"/>
    <w:rsid w:val="002E20BE"/>
    <w:rsid w:val="0034384F"/>
    <w:rsid w:val="00384AF9"/>
    <w:rsid w:val="003873B2"/>
    <w:rsid w:val="003C6BB0"/>
    <w:rsid w:val="003E5274"/>
    <w:rsid w:val="004B571A"/>
    <w:rsid w:val="00516559"/>
    <w:rsid w:val="00534D71"/>
    <w:rsid w:val="00536886"/>
    <w:rsid w:val="005C3D44"/>
    <w:rsid w:val="00630A3D"/>
    <w:rsid w:val="00644146"/>
    <w:rsid w:val="00727A1F"/>
    <w:rsid w:val="008160F9"/>
    <w:rsid w:val="00850056"/>
    <w:rsid w:val="008725B6"/>
    <w:rsid w:val="008976E7"/>
    <w:rsid w:val="008B5890"/>
    <w:rsid w:val="009A33E0"/>
    <w:rsid w:val="00A85F04"/>
    <w:rsid w:val="00AD2803"/>
    <w:rsid w:val="00B90AB2"/>
    <w:rsid w:val="00B9279E"/>
    <w:rsid w:val="00B95090"/>
    <w:rsid w:val="00C56D52"/>
    <w:rsid w:val="00C86C74"/>
    <w:rsid w:val="00CB1FDA"/>
    <w:rsid w:val="00CC2052"/>
    <w:rsid w:val="00D119C5"/>
    <w:rsid w:val="00D35406"/>
    <w:rsid w:val="00D50E7D"/>
    <w:rsid w:val="00DD4C79"/>
    <w:rsid w:val="00DF7E86"/>
    <w:rsid w:val="00E40232"/>
    <w:rsid w:val="00E95377"/>
    <w:rsid w:val="00EF4741"/>
    <w:rsid w:val="00F216D5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1758E79-EC9A-418C-96B1-7C48889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FBC2E-3FC6-436C-A258-CE86B3F82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170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Marcelo Carlos</cp:lastModifiedBy>
  <cp:revision>22</cp:revision>
  <cp:lastPrinted>2014-08-18T21:56:00Z</cp:lastPrinted>
  <dcterms:created xsi:type="dcterms:W3CDTF">2014-08-18T21:56:00Z</dcterms:created>
  <dcterms:modified xsi:type="dcterms:W3CDTF">2014-09-29T23:29:00Z</dcterms:modified>
</cp:coreProperties>
</file>