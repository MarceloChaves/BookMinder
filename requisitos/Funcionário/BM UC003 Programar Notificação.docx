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bookmarkStart w:id="0" w:name="_GoBack"/>
      <w:bookmarkEnd w:id="0"/>
      <w:proofErr w:type="spellStart"/>
      <w:proofErr w:type="gramStart"/>
      <w:r>
        <w:t>BookMinder</w:t>
      </w:r>
      <w:proofErr w:type="spellEnd"/>
      <w:proofErr w:type="gramEnd"/>
      <w:r w:rsidR="00285ED7">
        <w:br/>
        <w:t>Caso de Uso:</w:t>
      </w:r>
      <w:r w:rsidR="00B95090">
        <w:t xml:space="preserve"> UC00</w:t>
      </w:r>
      <w:r w:rsidR="00EF4741">
        <w:t>3Programar Notificação</w:t>
      </w:r>
    </w:p>
    <w:p w:rsidR="00285ED7" w:rsidRDefault="00285ED7">
      <w:pPr>
        <w:pStyle w:val="Ttulo1"/>
      </w:pPr>
      <w:r>
        <w:t>Descrição Resumida</w:t>
      </w:r>
    </w:p>
    <w:p w:rsidR="0086754F" w:rsidRDefault="0086754F" w:rsidP="000B06DA">
      <w:pPr>
        <w:ind w:left="432"/>
      </w:pPr>
    </w:p>
    <w:p w:rsidR="0086754F" w:rsidRDefault="000B06DA" w:rsidP="000B06DA">
      <w:pPr>
        <w:ind w:left="432"/>
      </w:pPr>
      <w:r>
        <w:t xml:space="preserve">Requisito responsável </w:t>
      </w:r>
      <w:r w:rsidR="00EF4741">
        <w:t xml:space="preserve">por programar o envio da notificação para o aluno a respeito </w:t>
      </w:r>
    </w:p>
    <w:p w:rsidR="004B571A" w:rsidRDefault="00EF4741" w:rsidP="000B06DA">
      <w:pPr>
        <w:ind w:left="432"/>
      </w:pPr>
      <w:proofErr w:type="gramStart"/>
      <w:r>
        <w:t>do</w:t>
      </w:r>
      <w:proofErr w:type="gramEnd"/>
      <w:r>
        <w:t xml:space="preserve"> prazo de entrega.</w:t>
      </w:r>
    </w:p>
    <w:p w:rsidR="0086754F" w:rsidRPr="004B571A" w:rsidRDefault="0086754F" w:rsidP="000B06DA">
      <w:pPr>
        <w:ind w:left="432"/>
      </w:pP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EF4741" w:rsidRPr="00EF4741">
        <w:rPr>
          <w:b/>
        </w:rPr>
        <w:t>Funcionário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86754F" w:rsidRDefault="0086754F" w:rsidP="00BB7C56">
      <w:pPr>
        <w:ind w:left="432"/>
      </w:pPr>
    </w:p>
    <w:p w:rsidR="00BB7C56" w:rsidRDefault="00BB7C56" w:rsidP="00BB7C56">
      <w:pPr>
        <w:ind w:left="432"/>
      </w:pPr>
      <w:r>
        <w:t>1. Aluno deve ser cadastrado e registrado previamente.</w:t>
      </w:r>
    </w:p>
    <w:p w:rsidR="00497668" w:rsidRDefault="00BB7C56" w:rsidP="00BB7C56">
      <w:pPr>
        <w:ind w:left="432"/>
      </w:pPr>
      <w:r>
        <w:t>2. Empréstimo deve ser efetuado e registrado previamente.</w:t>
      </w:r>
    </w:p>
    <w:p w:rsidR="00BB7C56" w:rsidRPr="00BB7C56" w:rsidRDefault="00BB7C56" w:rsidP="00BB7C56">
      <w:pPr>
        <w:ind w:left="432"/>
      </w:pPr>
    </w:p>
    <w:p w:rsidR="00285ED7" w:rsidRDefault="00285ED7">
      <w:pPr>
        <w:pStyle w:val="Ttulo1"/>
      </w:pPr>
      <w:r>
        <w:t>Fluxo Principal</w:t>
      </w:r>
    </w:p>
    <w:p w:rsidR="000B06DA" w:rsidRDefault="000B06DA" w:rsidP="000B06DA">
      <w:pPr>
        <w:ind w:left="432"/>
      </w:pPr>
    </w:p>
    <w:p w:rsidR="00CB1FDA" w:rsidRDefault="00EF4741" w:rsidP="00EF4741">
      <w:pPr>
        <w:pStyle w:val="PargrafodaLista"/>
        <w:numPr>
          <w:ilvl w:val="0"/>
          <w:numId w:val="14"/>
        </w:numPr>
      </w:pPr>
      <w:r>
        <w:t>Este caso de uso se inicia quando o Funcionário escolhe a opção “Programar Notificação”.</w:t>
      </w:r>
    </w:p>
    <w:p w:rsidR="00D35406" w:rsidRDefault="00D35406" w:rsidP="00D35406">
      <w:pPr>
        <w:pStyle w:val="PargrafodaLista"/>
        <w:ind w:left="1152"/>
      </w:pPr>
    </w:p>
    <w:p w:rsidR="00EF4741" w:rsidRDefault="00EF4741" w:rsidP="00EF4741">
      <w:pPr>
        <w:pStyle w:val="PargrafodaLista"/>
        <w:numPr>
          <w:ilvl w:val="0"/>
          <w:numId w:val="14"/>
        </w:numPr>
      </w:pPr>
      <w:r>
        <w:t xml:space="preserve">O sistema exibe uma nova tela com o campo </w:t>
      </w:r>
      <w:r w:rsidR="008D131C">
        <w:t>referente ao</w:t>
      </w:r>
      <w:r>
        <w:t xml:space="preserve"> Empréstimo para ser preenchido.</w:t>
      </w:r>
    </w:p>
    <w:p w:rsidR="00D35406" w:rsidRDefault="00D35406" w:rsidP="00D35406">
      <w:pPr>
        <w:pStyle w:val="PargrafodaLista"/>
        <w:ind w:left="1152"/>
      </w:pPr>
    </w:p>
    <w:p w:rsidR="007F5897" w:rsidRPr="007F5897" w:rsidRDefault="00EF4741" w:rsidP="008D131C">
      <w:pPr>
        <w:pStyle w:val="PargrafodaLista"/>
        <w:numPr>
          <w:ilvl w:val="0"/>
          <w:numId w:val="14"/>
        </w:numPr>
      </w:pPr>
      <w:r>
        <w:t>O Funcionário preenche o campo com o identificador do empréstimo e confirma no botão “OK”.</w:t>
      </w:r>
    </w:p>
    <w:p w:rsidR="008D131C" w:rsidRDefault="007F5897" w:rsidP="007F5897">
      <w:pPr>
        <w:pStyle w:val="PargrafodaLista"/>
        <w:ind w:left="1152"/>
      </w:pPr>
      <w:r>
        <w:t xml:space="preserve"> </w:t>
      </w:r>
    </w:p>
    <w:p w:rsidR="008D131C" w:rsidRDefault="008D131C" w:rsidP="00EF4741">
      <w:pPr>
        <w:pStyle w:val="PargrafodaLista"/>
        <w:numPr>
          <w:ilvl w:val="0"/>
          <w:numId w:val="14"/>
        </w:numPr>
      </w:pPr>
      <w:r>
        <w:t>O sistema se comunica com banco de dados externo (da Instituição) e realiza a busca pelo empréstimo.</w:t>
      </w:r>
      <w:r w:rsidR="007F5897">
        <w:t xml:space="preserve"> </w:t>
      </w:r>
      <w:r w:rsidR="0099671E">
        <w:rPr>
          <w:b/>
        </w:rPr>
        <w:t>[FA1] [FEXC1</w:t>
      </w:r>
      <w:r w:rsidR="007F5897">
        <w:rPr>
          <w:b/>
        </w:rPr>
        <w:t>] [F</w:t>
      </w:r>
      <w:r w:rsidR="00FD0D41">
        <w:rPr>
          <w:b/>
        </w:rPr>
        <w:t>EXC2</w:t>
      </w:r>
      <w:r w:rsidR="007F5897">
        <w:rPr>
          <w:b/>
        </w:rPr>
        <w:t>]</w:t>
      </w:r>
    </w:p>
    <w:p w:rsidR="00D35406" w:rsidRDefault="00D35406" w:rsidP="00D35406">
      <w:pPr>
        <w:pStyle w:val="PargrafodaLista"/>
        <w:ind w:left="1152"/>
      </w:pPr>
    </w:p>
    <w:p w:rsidR="003944AF" w:rsidRPr="0099671E" w:rsidRDefault="00EF4741" w:rsidP="003944AF">
      <w:pPr>
        <w:pStyle w:val="PargrafodaLista"/>
        <w:numPr>
          <w:ilvl w:val="0"/>
          <w:numId w:val="14"/>
        </w:numPr>
      </w:pPr>
      <w:r>
        <w:t>O sistema carrega na tela os dados referentes ao empréstimo</w:t>
      </w:r>
      <w:r w:rsidR="007F5897">
        <w:t xml:space="preserve"> e Aluno</w:t>
      </w:r>
      <w:r w:rsidR="0043421F">
        <w:t>.</w:t>
      </w:r>
      <w:r w:rsidR="0099671E" w:rsidRPr="0099671E">
        <w:rPr>
          <w:b/>
        </w:rPr>
        <w:t xml:space="preserve"> [FA</w:t>
      </w:r>
      <w:r w:rsidR="00517CAD">
        <w:rPr>
          <w:b/>
        </w:rPr>
        <w:t>2</w:t>
      </w:r>
      <w:r w:rsidR="0099671E" w:rsidRPr="0099671E">
        <w:rPr>
          <w:b/>
        </w:rPr>
        <w:t>]</w:t>
      </w:r>
    </w:p>
    <w:p w:rsidR="0099671E" w:rsidRDefault="0099671E" w:rsidP="0099671E"/>
    <w:p w:rsidR="002F14AE" w:rsidRDefault="00D35406" w:rsidP="002F14AE">
      <w:pPr>
        <w:pStyle w:val="PargrafodaLista"/>
        <w:numPr>
          <w:ilvl w:val="0"/>
          <w:numId w:val="14"/>
        </w:numPr>
      </w:pPr>
      <w:r>
        <w:t>O funcionário confirma os dados e clica no botão “</w:t>
      </w:r>
      <w:proofErr w:type="spellStart"/>
      <w:proofErr w:type="gramStart"/>
      <w:r>
        <w:t>BookMind</w:t>
      </w:r>
      <w:proofErr w:type="spellEnd"/>
      <w:proofErr w:type="gramEnd"/>
      <w:r>
        <w:t>”.</w:t>
      </w:r>
      <w:r w:rsidR="007F5897">
        <w:t xml:space="preserve"> </w:t>
      </w:r>
    </w:p>
    <w:p w:rsidR="0099671E" w:rsidRDefault="0099671E" w:rsidP="0099671E"/>
    <w:p w:rsidR="002F14AE" w:rsidRDefault="002F14AE" w:rsidP="00D35406">
      <w:pPr>
        <w:pStyle w:val="PargrafodaLista"/>
        <w:numPr>
          <w:ilvl w:val="0"/>
          <w:numId w:val="14"/>
        </w:numPr>
      </w:pPr>
      <w:r>
        <w:t xml:space="preserve">O sistema realiza uma busca por notificações </w:t>
      </w:r>
      <w:proofErr w:type="gramStart"/>
      <w:r>
        <w:t>preexistentes</w:t>
      </w:r>
      <w:r w:rsidR="00E71573">
        <w:t>/duplicadas</w:t>
      </w:r>
      <w:proofErr w:type="gramEnd"/>
      <w:r>
        <w:t xml:space="preserve"> em aberto.</w:t>
      </w:r>
      <w:r w:rsidR="007F5897">
        <w:t xml:space="preserve"> </w:t>
      </w:r>
      <w:r w:rsidR="005E10D8">
        <w:rPr>
          <w:b/>
        </w:rPr>
        <w:t>[FA3</w:t>
      </w:r>
      <w:r w:rsidR="007F5897">
        <w:rPr>
          <w:b/>
        </w:rPr>
        <w:t>]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sistema confirma a programação do envio da notificação exibindo na tela uma mensagem com o email e a data de para onde e quando a notificação será enviada.</w:t>
      </w:r>
    </w:p>
    <w:p w:rsidR="00D35406" w:rsidRDefault="00D35406" w:rsidP="00D35406">
      <w:pPr>
        <w:pStyle w:val="PargrafodaLista"/>
      </w:pPr>
    </w:p>
    <w:p w:rsidR="00D35406" w:rsidRDefault="00D35406" w:rsidP="00D35406">
      <w:pPr>
        <w:pStyle w:val="PargrafodaLista"/>
        <w:numPr>
          <w:ilvl w:val="0"/>
          <w:numId w:val="14"/>
        </w:numPr>
      </w:pPr>
      <w:r>
        <w:t>O caso de uso é encerrado.</w:t>
      </w:r>
    </w:p>
    <w:p w:rsidR="00FE1D04" w:rsidRDefault="00FE1D04" w:rsidP="00FE1D04">
      <w:pPr>
        <w:pStyle w:val="PargrafodaLista"/>
        <w:ind w:left="792"/>
      </w:pPr>
    </w:p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B11EAE" w:rsidRDefault="00B11EAE" w:rsidP="00B11EAE">
      <w:pPr>
        <w:ind w:firstLine="720"/>
        <w:rPr>
          <w:b/>
        </w:rPr>
      </w:pPr>
    </w:p>
    <w:p w:rsidR="00F216D5" w:rsidRDefault="009F29FE" w:rsidP="00B11EAE">
      <w:pPr>
        <w:ind w:firstLine="720"/>
        <w:rPr>
          <w:b/>
        </w:rPr>
      </w:pPr>
      <w:r>
        <w:rPr>
          <w:b/>
        </w:rPr>
        <w:t>[FA1]</w:t>
      </w:r>
      <w:r w:rsidR="00C5762B">
        <w:rPr>
          <w:b/>
        </w:rPr>
        <w:t xml:space="preserve"> Empréstimo não encontrado</w:t>
      </w:r>
    </w:p>
    <w:p w:rsidR="009F29FE" w:rsidRDefault="009F29FE" w:rsidP="00C97245">
      <w:pPr>
        <w:ind w:left="432"/>
        <w:rPr>
          <w:b/>
        </w:rPr>
      </w:pPr>
    </w:p>
    <w:p w:rsidR="009F29FE" w:rsidRDefault="009F29FE" w:rsidP="00C97245">
      <w:pPr>
        <w:pStyle w:val="PargrafodaLista"/>
        <w:numPr>
          <w:ilvl w:val="0"/>
          <w:numId w:val="27"/>
        </w:numPr>
      </w:pPr>
      <w:r>
        <w:t>Caso, ao final da busca, o sistema não encontre o empréstimo procurado, uma mensagem será exibida na tela</w:t>
      </w:r>
      <w:r w:rsidR="00B11EAE">
        <w:t>.</w:t>
      </w:r>
    </w:p>
    <w:p w:rsidR="009F29FE" w:rsidRDefault="009F29FE" w:rsidP="00C97245">
      <w:pPr>
        <w:ind w:left="432"/>
      </w:pPr>
    </w:p>
    <w:p w:rsidR="00C97245" w:rsidRPr="009F29FE" w:rsidRDefault="00C97245" w:rsidP="00C97245">
      <w:pPr>
        <w:pStyle w:val="PargrafodaLista"/>
        <w:numPr>
          <w:ilvl w:val="0"/>
          <w:numId w:val="27"/>
        </w:numPr>
      </w:pPr>
      <w:r>
        <w:t xml:space="preserve">O sistema retorna ao passo </w:t>
      </w:r>
      <w:proofErr w:type="gramStart"/>
      <w:r>
        <w:t>3</w:t>
      </w:r>
      <w:proofErr w:type="gramEnd"/>
      <w:r>
        <w:t xml:space="preserve"> do Fluxo Principal.</w:t>
      </w:r>
    </w:p>
    <w:p w:rsidR="009F29FE" w:rsidRDefault="009F29FE" w:rsidP="00F216D5">
      <w:pPr>
        <w:ind w:firstLine="432"/>
        <w:rPr>
          <w:b/>
        </w:rPr>
      </w:pPr>
    </w:p>
    <w:p w:rsidR="0092029E" w:rsidRDefault="00BB45E5" w:rsidP="0092029E">
      <w:pPr>
        <w:ind w:left="432" w:firstLine="288"/>
        <w:rPr>
          <w:b/>
        </w:rPr>
      </w:pPr>
      <w:r w:rsidRPr="002D233E">
        <w:rPr>
          <w:b/>
        </w:rPr>
        <w:t>[FA</w:t>
      </w:r>
      <w:r>
        <w:rPr>
          <w:b/>
        </w:rPr>
        <w:t>2</w:t>
      </w:r>
      <w:r w:rsidRPr="002D233E">
        <w:rPr>
          <w:b/>
        </w:rPr>
        <w:t>]</w:t>
      </w:r>
      <w:r w:rsidR="00C5762B">
        <w:rPr>
          <w:b/>
        </w:rPr>
        <w:t xml:space="preserve"> E-mail vazio ou desatualizado</w:t>
      </w:r>
    </w:p>
    <w:p w:rsidR="0092029E" w:rsidRDefault="0092029E" w:rsidP="0092029E">
      <w:pPr>
        <w:pStyle w:val="PargrafodaLista"/>
        <w:ind w:left="1134"/>
      </w:pPr>
    </w:p>
    <w:p w:rsidR="00BB45E5" w:rsidRDefault="00BB45E5" w:rsidP="0092029E">
      <w:pPr>
        <w:pStyle w:val="PargrafodaLista"/>
        <w:numPr>
          <w:ilvl w:val="0"/>
          <w:numId w:val="23"/>
        </w:numPr>
        <w:ind w:left="1134"/>
      </w:pPr>
      <w:r>
        <w:t xml:space="preserve">Caso o campo “Email” esteja vazio ou desatualizado, o caso de uso </w:t>
      </w:r>
      <w:r w:rsidRPr="0092029E">
        <w:rPr>
          <w:b/>
        </w:rPr>
        <w:t xml:space="preserve">UC002 </w:t>
      </w:r>
      <w:r>
        <w:t>é executado.</w:t>
      </w:r>
    </w:p>
    <w:p w:rsidR="00BB45E5" w:rsidRDefault="00BB45E5" w:rsidP="00BB45E5">
      <w:pPr>
        <w:ind w:left="1418"/>
      </w:pPr>
    </w:p>
    <w:p w:rsidR="00BB45E5" w:rsidRDefault="00BB45E5" w:rsidP="0092029E">
      <w:pPr>
        <w:pStyle w:val="PargrafodaLista"/>
        <w:numPr>
          <w:ilvl w:val="0"/>
          <w:numId w:val="23"/>
        </w:numPr>
        <w:ind w:left="1134"/>
      </w:pPr>
      <w:r>
        <w:t xml:space="preserve">O sistema retorna ao passo </w:t>
      </w:r>
      <w:proofErr w:type="gramStart"/>
      <w:r>
        <w:t>5</w:t>
      </w:r>
      <w:proofErr w:type="gramEnd"/>
      <w:r>
        <w:t xml:space="preserve"> do fluxo principal.</w:t>
      </w:r>
    </w:p>
    <w:p w:rsidR="0092029E" w:rsidRDefault="0092029E" w:rsidP="0092029E">
      <w:pPr>
        <w:pStyle w:val="PargrafodaLista"/>
      </w:pPr>
    </w:p>
    <w:p w:rsidR="0092029E" w:rsidRDefault="0092029E" w:rsidP="0092029E">
      <w:pPr>
        <w:ind w:firstLine="720"/>
        <w:rPr>
          <w:b/>
        </w:rPr>
      </w:pPr>
      <w:r>
        <w:rPr>
          <w:b/>
        </w:rPr>
        <w:t>[FA3]</w:t>
      </w:r>
      <w:r w:rsidR="00C5762B">
        <w:rPr>
          <w:b/>
        </w:rPr>
        <w:t xml:space="preserve"> Notificação preexistente</w:t>
      </w:r>
    </w:p>
    <w:p w:rsidR="0092029E" w:rsidRDefault="0092029E" w:rsidP="0092029E">
      <w:pPr>
        <w:rPr>
          <w:b/>
        </w:rPr>
      </w:pPr>
    </w:p>
    <w:p w:rsidR="0092029E" w:rsidRDefault="001025F6" w:rsidP="0092029E">
      <w:pPr>
        <w:pStyle w:val="PargrafodaLista"/>
        <w:numPr>
          <w:ilvl w:val="0"/>
          <w:numId w:val="34"/>
        </w:numPr>
      </w:pPr>
      <w:r>
        <w:t>Caso o sistema encontre notificação preexistente em aberto para o empréstimo, a operação é abortada e uma mensagem é exibida na tela.</w:t>
      </w:r>
    </w:p>
    <w:p w:rsidR="001025F6" w:rsidRDefault="001025F6" w:rsidP="001025F6"/>
    <w:p w:rsidR="001025F6" w:rsidRDefault="001025F6" w:rsidP="0092029E">
      <w:pPr>
        <w:pStyle w:val="PargrafodaLista"/>
        <w:numPr>
          <w:ilvl w:val="0"/>
          <w:numId w:val="34"/>
        </w:numPr>
      </w:pPr>
      <w:r>
        <w:t>O caso de uso é encerrado.</w:t>
      </w:r>
    </w:p>
    <w:p w:rsidR="00BB45E5" w:rsidRDefault="00BB45E5" w:rsidP="00F216D5">
      <w:pPr>
        <w:ind w:firstLine="432"/>
        <w:rPr>
          <w:b/>
        </w:rPr>
      </w:pPr>
    </w:p>
    <w:p w:rsidR="009F29FE" w:rsidRDefault="009F29FE" w:rsidP="00F216D5">
      <w:pPr>
        <w:ind w:firstLine="432"/>
        <w:rPr>
          <w:b/>
        </w:rPr>
      </w:pPr>
    </w:p>
    <w:p w:rsidR="00BB45E5" w:rsidRPr="00BB45E5" w:rsidRDefault="00BB45E5" w:rsidP="00BB45E5">
      <w:pPr>
        <w:pStyle w:val="Ttulo1"/>
      </w:pPr>
      <w:r w:rsidRPr="00BB45E5">
        <w:t>Fluxos de Exceção</w:t>
      </w:r>
    </w:p>
    <w:p w:rsidR="00F216D5" w:rsidRDefault="00BB45E5" w:rsidP="00F216D5">
      <w:r>
        <w:t xml:space="preserve"> </w:t>
      </w:r>
    </w:p>
    <w:p w:rsidR="00BB45E5" w:rsidRDefault="00864B52" w:rsidP="00864B52">
      <w:pPr>
        <w:ind w:firstLine="720"/>
        <w:rPr>
          <w:b/>
        </w:rPr>
      </w:pPr>
      <w:r>
        <w:rPr>
          <w:b/>
        </w:rPr>
        <w:t>[FEXC1</w:t>
      </w:r>
      <w:r w:rsidR="00BB45E5" w:rsidRPr="00F216D5">
        <w:rPr>
          <w:b/>
        </w:rPr>
        <w:t>]</w:t>
      </w:r>
      <w:r w:rsidR="00C5762B">
        <w:rPr>
          <w:b/>
        </w:rPr>
        <w:t xml:space="preserve"> Timeout</w:t>
      </w:r>
    </w:p>
    <w:p w:rsidR="00BB45E5" w:rsidRDefault="00BB45E5" w:rsidP="00BB45E5">
      <w:pPr>
        <w:ind w:firstLine="432"/>
        <w:rPr>
          <w:b/>
        </w:rPr>
      </w:pPr>
    </w:p>
    <w:p w:rsidR="00BB45E5" w:rsidRDefault="00BB45E5" w:rsidP="00BB45E5">
      <w:pPr>
        <w:pStyle w:val="PargrafodaLista"/>
        <w:numPr>
          <w:ilvl w:val="0"/>
          <w:numId w:val="28"/>
        </w:numPr>
      </w:pPr>
      <w:r>
        <w:t>Se o tempo de busca ultrapassar 10 segundos, uma mensagem de timeout será exibida na tela.</w:t>
      </w:r>
    </w:p>
    <w:p w:rsidR="00BB45E5" w:rsidRDefault="00BB45E5" w:rsidP="00BB45E5">
      <w:pPr>
        <w:ind w:firstLine="432"/>
      </w:pPr>
    </w:p>
    <w:p w:rsidR="00BB45E5" w:rsidRPr="008B77ED" w:rsidRDefault="00BB45E5" w:rsidP="00BB45E5">
      <w:pPr>
        <w:pStyle w:val="PargrafodaLista"/>
        <w:numPr>
          <w:ilvl w:val="0"/>
          <w:numId w:val="28"/>
        </w:numPr>
      </w:pPr>
      <w:r>
        <w:t>O caso de uso é encerrado.</w:t>
      </w:r>
    </w:p>
    <w:p w:rsidR="00BB45E5" w:rsidRDefault="00BB45E5" w:rsidP="00F216D5"/>
    <w:p w:rsidR="00BB45E5" w:rsidRDefault="00BB45E5" w:rsidP="00F216D5"/>
    <w:p w:rsidR="00F216D5" w:rsidRDefault="00864B52" w:rsidP="00BB45E5">
      <w:pPr>
        <w:ind w:left="432" w:firstLine="288"/>
        <w:rPr>
          <w:b/>
        </w:rPr>
      </w:pPr>
      <w:r>
        <w:rPr>
          <w:b/>
        </w:rPr>
        <w:t>[FEXCE2</w:t>
      </w:r>
      <w:r w:rsidR="00F216D5">
        <w:rPr>
          <w:b/>
        </w:rPr>
        <w:t>]</w:t>
      </w:r>
      <w:r w:rsidR="00C5762B">
        <w:rPr>
          <w:b/>
        </w:rPr>
        <w:t xml:space="preserve"> Falha na conexão com o banco de dados externo</w:t>
      </w:r>
    </w:p>
    <w:p w:rsidR="009F29FE" w:rsidRDefault="009F29FE" w:rsidP="009F29FE">
      <w:pPr>
        <w:ind w:left="432"/>
        <w:rPr>
          <w:b/>
        </w:rPr>
      </w:pPr>
    </w:p>
    <w:p w:rsidR="008B77ED" w:rsidRDefault="008B77ED" w:rsidP="00B06F68">
      <w:pPr>
        <w:pStyle w:val="PargrafodaLista"/>
        <w:numPr>
          <w:ilvl w:val="0"/>
          <w:numId w:val="29"/>
        </w:numPr>
        <w:ind w:left="1134"/>
      </w:pPr>
      <w:r>
        <w:t>Caso o sistema não consiga estabelecer conexão com o banco de dados externo para realizar a busca, uma mensagem será exibida na tela</w:t>
      </w:r>
      <w:r w:rsidR="00B06F68">
        <w:t>.</w:t>
      </w:r>
    </w:p>
    <w:p w:rsidR="00B06F68" w:rsidRDefault="00B06F68" w:rsidP="00B06F68"/>
    <w:p w:rsidR="008B77ED" w:rsidRPr="008B77ED" w:rsidRDefault="008B77ED" w:rsidP="00B06F68">
      <w:pPr>
        <w:pStyle w:val="PargrafodaLista"/>
        <w:numPr>
          <w:ilvl w:val="0"/>
          <w:numId w:val="29"/>
        </w:numPr>
        <w:ind w:left="1134"/>
      </w:pPr>
      <w:r>
        <w:t>O caso de uso é encerrado.</w:t>
      </w:r>
    </w:p>
    <w:p w:rsidR="00FD0D41" w:rsidRDefault="00FD0D41" w:rsidP="009F29FE">
      <w:pPr>
        <w:ind w:left="432"/>
        <w:rPr>
          <w:b/>
        </w:rPr>
      </w:pPr>
    </w:p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lastRenderedPageBreak/>
        <w:t>Cenários Principais</w:t>
      </w:r>
    </w:p>
    <w:p w:rsidR="00BB7C56" w:rsidRDefault="00F96F67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BB7C56" w:rsidRPr="00BB7C56" w:rsidRDefault="00BB7C56" w:rsidP="00BB7C56"/>
    <w:p w:rsid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BB7C56" w:rsidRPr="00F96F67" w:rsidRDefault="00BB7C56" w:rsidP="00BB7C56">
      <w:pPr>
        <w:pStyle w:val="Corpodetexto"/>
        <w:ind w:left="1440"/>
        <w:rPr>
          <w:sz w:val="24"/>
          <w:szCs w:val="24"/>
        </w:rPr>
      </w:pPr>
    </w:p>
    <w:p w:rsidR="00BB7C56" w:rsidRDefault="001969F5" w:rsidP="00BB7C56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BB7C56" w:rsidRPr="00BB7C56" w:rsidRDefault="00BB7C56" w:rsidP="00BB7C56"/>
    <w:p w:rsidR="001969F5" w:rsidRDefault="001969F5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Principal</w:t>
      </w:r>
      <w:r w:rsidR="00BB7C56">
        <w:rPr>
          <w:sz w:val="24"/>
          <w:szCs w:val="24"/>
        </w:rPr>
        <w:t xml:space="preserve"> até o passo </w:t>
      </w:r>
      <w:proofErr w:type="gramStart"/>
      <w:r w:rsidR="00601D53">
        <w:rPr>
          <w:sz w:val="24"/>
          <w:szCs w:val="24"/>
        </w:rPr>
        <w:t>4</w:t>
      </w:r>
      <w:proofErr w:type="gramEnd"/>
      <w:r w:rsidR="00BB7C56">
        <w:rPr>
          <w:sz w:val="24"/>
          <w:szCs w:val="24"/>
        </w:rPr>
        <w:t>.</w:t>
      </w:r>
    </w:p>
    <w:p w:rsidR="001969F5" w:rsidRDefault="0099311A" w:rsidP="0099311A">
      <w:pPr>
        <w:pStyle w:val="Corpodetexto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Fluxo Alternativo [FA</w:t>
      </w:r>
      <w:r w:rsidR="00601D53">
        <w:rPr>
          <w:sz w:val="24"/>
          <w:szCs w:val="24"/>
        </w:rPr>
        <w:t>1</w:t>
      </w:r>
      <w:r w:rsidR="001969F5" w:rsidRPr="00F96F67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BB7C56" w:rsidRPr="0034384F" w:rsidRDefault="00BB7C56" w:rsidP="0099311A">
      <w:pPr>
        <w:pStyle w:val="Corpodetexto"/>
        <w:spacing w:after="0"/>
        <w:ind w:left="1485"/>
        <w:rPr>
          <w:sz w:val="24"/>
          <w:szCs w:val="24"/>
        </w:rPr>
      </w:pP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BB7C56" w:rsidRPr="00BB7C56" w:rsidRDefault="00BB7C56" w:rsidP="00BB7C56"/>
    <w:p w:rsidR="001969F5" w:rsidRDefault="001969F5" w:rsidP="001969F5">
      <w:pPr>
        <w:pStyle w:val="PargrafodaLista"/>
        <w:numPr>
          <w:ilvl w:val="0"/>
          <w:numId w:val="21"/>
        </w:numPr>
      </w:pPr>
      <w:r>
        <w:t>Fluxo Principal</w:t>
      </w:r>
      <w:r w:rsidR="00BB7C56">
        <w:t xml:space="preserve"> até o passo </w:t>
      </w:r>
      <w:proofErr w:type="gramStart"/>
      <w:r w:rsidR="00A26A23">
        <w:t>4</w:t>
      </w:r>
      <w:proofErr w:type="gramEnd"/>
      <w:r w:rsidR="00BB7C56">
        <w:t>.</w:t>
      </w:r>
    </w:p>
    <w:p w:rsidR="00B90AB2" w:rsidRDefault="001969F5" w:rsidP="001E71F8">
      <w:pPr>
        <w:pStyle w:val="PargrafodaLista"/>
        <w:numPr>
          <w:ilvl w:val="0"/>
          <w:numId w:val="21"/>
        </w:numPr>
      </w:pPr>
      <w:r>
        <w:t>Fluxo Alternativo [F</w:t>
      </w:r>
      <w:r w:rsidR="00A26A23">
        <w:t>EXC1</w:t>
      </w:r>
      <w:r>
        <w:t>]</w:t>
      </w:r>
      <w:r w:rsidR="0099311A">
        <w:t>.</w:t>
      </w:r>
    </w:p>
    <w:p w:rsidR="0099311A" w:rsidRDefault="0099311A" w:rsidP="0099311A"/>
    <w:p w:rsidR="0099311A" w:rsidRDefault="0099311A" w:rsidP="0099311A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4</w:t>
      </w:r>
      <w:proofErr w:type="gramEnd"/>
    </w:p>
    <w:p w:rsidR="0099311A" w:rsidRDefault="0099311A" w:rsidP="0099311A">
      <w:pPr>
        <w:ind w:left="1002"/>
      </w:pPr>
    </w:p>
    <w:p w:rsidR="0099311A" w:rsidRDefault="0099311A" w:rsidP="0099311A">
      <w:pPr>
        <w:pStyle w:val="PargrafodaLista"/>
        <w:numPr>
          <w:ilvl w:val="0"/>
          <w:numId w:val="22"/>
        </w:numPr>
      </w:pPr>
      <w:r>
        <w:t xml:space="preserve">Fluxo Principal até o passo </w:t>
      </w:r>
      <w:proofErr w:type="gramStart"/>
      <w:r>
        <w:t>4</w:t>
      </w:r>
      <w:proofErr w:type="gramEnd"/>
      <w:r>
        <w:t>.</w:t>
      </w:r>
    </w:p>
    <w:p w:rsidR="0099311A" w:rsidRDefault="0099311A" w:rsidP="0099311A">
      <w:pPr>
        <w:pStyle w:val="PargrafodaLista"/>
        <w:numPr>
          <w:ilvl w:val="0"/>
          <w:numId w:val="22"/>
        </w:numPr>
      </w:pPr>
      <w:r>
        <w:t>Fluxo Alternativo [F</w:t>
      </w:r>
      <w:r w:rsidR="00A26A23">
        <w:t>EXC2</w:t>
      </w:r>
      <w:r>
        <w:t>].</w:t>
      </w:r>
    </w:p>
    <w:p w:rsidR="00A26A23" w:rsidRDefault="00A26A23" w:rsidP="00A26A23"/>
    <w:p w:rsidR="00A26A23" w:rsidRDefault="00A26A23" w:rsidP="00A26A23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5</w:t>
      </w:r>
      <w:proofErr w:type="gramEnd"/>
    </w:p>
    <w:p w:rsidR="003C62E0" w:rsidRDefault="003C62E0" w:rsidP="003C62E0"/>
    <w:p w:rsidR="00A26A23" w:rsidRDefault="00A26A23" w:rsidP="00A26A23">
      <w:pPr>
        <w:pStyle w:val="PargrafodaLista"/>
        <w:numPr>
          <w:ilvl w:val="0"/>
          <w:numId w:val="35"/>
        </w:numPr>
      </w:pPr>
      <w:r>
        <w:t xml:space="preserve">Fluxo Principal até o passo </w:t>
      </w:r>
      <w:proofErr w:type="gramStart"/>
      <w:r w:rsidR="003C62E0">
        <w:t>5</w:t>
      </w:r>
      <w:proofErr w:type="gramEnd"/>
      <w:r>
        <w:t>.</w:t>
      </w:r>
    </w:p>
    <w:p w:rsidR="003C62E0" w:rsidRPr="003C62E0" w:rsidRDefault="00A26A23" w:rsidP="003C62E0">
      <w:pPr>
        <w:pStyle w:val="PargrafodaLista"/>
        <w:numPr>
          <w:ilvl w:val="0"/>
          <w:numId w:val="35"/>
        </w:numPr>
      </w:pPr>
      <w:r>
        <w:t>Fluxo Alternativo [F</w:t>
      </w:r>
      <w:r w:rsidR="003C62E0">
        <w:t>A2</w:t>
      </w:r>
      <w:r>
        <w:t>].</w:t>
      </w:r>
    </w:p>
    <w:p w:rsidR="003C62E0" w:rsidRPr="003C62E0" w:rsidRDefault="003C62E0" w:rsidP="003C62E0"/>
    <w:p w:rsidR="003C62E0" w:rsidRDefault="003C62E0" w:rsidP="003C62E0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 w:rsidR="008A5217">
        <w:rPr>
          <w:sz w:val="24"/>
          <w:szCs w:val="24"/>
        </w:rPr>
        <w:t>6</w:t>
      </w:r>
      <w:proofErr w:type="gramEnd"/>
    </w:p>
    <w:p w:rsidR="003C62E0" w:rsidRDefault="003C62E0" w:rsidP="003C62E0"/>
    <w:p w:rsidR="003C62E0" w:rsidRDefault="003C62E0" w:rsidP="003C62E0">
      <w:pPr>
        <w:pStyle w:val="PargrafodaLista"/>
        <w:numPr>
          <w:ilvl w:val="0"/>
          <w:numId w:val="36"/>
        </w:numPr>
      </w:pPr>
      <w:r>
        <w:t xml:space="preserve">Fluxo Principal até o passo </w:t>
      </w:r>
      <w:proofErr w:type="gramStart"/>
      <w:r w:rsidR="003B7B38">
        <w:t>7</w:t>
      </w:r>
      <w:proofErr w:type="gramEnd"/>
      <w:r>
        <w:t>.</w:t>
      </w:r>
    </w:p>
    <w:p w:rsidR="003C62E0" w:rsidRDefault="003C62E0" w:rsidP="003C62E0">
      <w:pPr>
        <w:pStyle w:val="PargrafodaLista"/>
        <w:numPr>
          <w:ilvl w:val="0"/>
          <w:numId w:val="36"/>
        </w:numPr>
      </w:pPr>
      <w:r>
        <w:t>Fluxo Alternativo [F</w:t>
      </w:r>
      <w:r w:rsidR="003B7B38">
        <w:t>A3</w:t>
      </w:r>
      <w:r>
        <w:t>].</w:t>
      </w:r>
    </w:p>
    <w:p w:rsidR="003C62E0" w:rsidRDefault="003C62E0" w:rsidP="003C62E0"/>
    <w:p w:rsidR="00A26A23" w:rsidRPr="0099311A" w:rsidRDefault="00A26A23" w:rsidP="00A26A23"/>
    <w:p w:rsidR="0099311A" w:rsidRPr="001E71F8" w:rsidRDefault="0099311A" w:rsidP="0099311A">
      <w:pPr>
        <w:pStyle w:val="PargrafodaLista"/>
        <w:ind w:left="1362"/>
      </w:pP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DD17C9" w:rsidRDefault="00DD17C9" w:rsidP="001E71F8">
      <w:pPr>
        <w:ind w:left="432"/>
      </w:pPr>
    </w:p>
    <w:p w:rsidR="001E71F8" w:rsidRDefault="001E71F8" w:rsidP="001E71F8">
      <w:pPr>
        <w:ind w:left="432"/>
      </w:pPr>
      <w:r>
        <w:t xml:space="preserve">Envio de notificação devidamente programado no </w:t>
      </w:r>
      <w:proofErr w:type="spellStart"/>
      <w:proofErr w:type="gramStart"/>
      <w:r>
        <w:t>BookMinder</w:t>
      </w:r>
      <w:proofErr w:type="spellEnd"/>
      <w:proofErr w:type="gramEnd"/>
      <w:r>
        <w:t>.</w:t>
      </w:r>
    </w:p>
    <w:p w:rsidR="00DD17C9" w:rsidRPr="001E71F8" w:rsidRDefault="00DD17C9" w:rsidP="001E71F8">
      <w:pPr>
        <w:ind w:left="432"/>
      </w:pPr>
    </w:p>
    <w:p w:rsidR="00285ED7" w:rsidRDefault="00285ED7">
      <w:pPr>
        <w:pStyle w:val="Ttulo1"/>
      </w:pPr>
      <w:r>
        <w:t>Requisitos Adicionais</w:t>
      </w:r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2A" w:rsidRDefault="0076482A">
      <w:r>
        <w:separator/>
      </w:r>
    </w:p>
  </w:endnote>
  <w:endnote w:type="continuationSeparator" w:id="0">
    <w:p w:rsidR="0076482A" w:rsidRDefault="0076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D9399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93993">
            <w:rPr>
              <w:rStyle w:val="Nmerodepgina"/>
              <w:sz w:val="20"/>
            </w:rPr>
            <w:fldChar w:fldCharType="separate"/>
          </w:r>
          <w:r w:rsidR="00C5762B">
            <w:rPr>
              <w:rStyle w:val="Nmerodepgina"/>
              <w:noProof/>
              <w:sz w:val="20"/>
            </w:rPr>
            <w:t>1</w:t>
          </w:r>
          <w:r w:rsidR="00D9399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D9399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D93993">
            <w:rPr>
              <w:rStyle w:val="Nmerodepgina"/>
              <w:sz w:val="20"/>
              <w:szCs w:val="20"/>
            </w:rPr>
            <w:fldChar w:fldCharType="separate"/>
          </w:r>
          <w:r w:rsidR="00C5762B">
            <w:rPr>
              <w:rStyle w:val="Nmerodepgina"/>
              <w:noProof/>
              <w:sz w:val="20"/>
              <w:szCs w:val="20"/>
            </w:rPr>
            <w:t>3</w:t>
          </w:r>
          <w:r w:rsidR="00D9399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2A" w:rsidRDefault="0076482A">
      <w:r>
        <w:separator/>
      </w:r>
    </w:p>
  </w:footnote>
  <w:footnote w:type="continuationSeparator" w:id="0">
    <w:p w:rsidR="0076482A" w:rsidRDefault="00764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BookMinder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 w:rsidP="0099671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</w:t>
          </w:r>
          <w:r w:rsidR="0099671E">
            <w:rPr>
              <w:sz w:val="20"/>
            </w:rPr>
            <w:t>4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99671E">
          <w:pPr>
            <w:rPr>
              <w:sz w:val="20"/>
            </w:rPr>
          </w:pPr>
          <w:r>
            <w:rPr>
              <w:sz w:val="20"/>
            </w:rPr>
            <w:t xml:space="preserve">  </w:t>
          </w:r>
          <w:proofErr w:type="gramStart"/>
          <w:r>
            <w:rPr>
              <w:sz w:val="20"/>
            </w:rPr>
            <w:t>Data:</w:t>
          </w:r>
          <w:proofErr w:type="gramEnd"/>
          <w:r w:rsidR="0099671E">
            <w:rPr>
              <w:sz w:val="20"/>
            </w:rPr>
            <w:t>01</w:t>
          </w:r>
          <w:r w:rsidR="00630A3D">
            <w:rPr>
              <w:sz w:val="20"/>
            </w:rPr>
            <w:t>/</w:t>
          </w:r>
          <w:r w:rsidR="0099671E">
            <w:rPr>
              <w:sz w:val="20"/>
            </w:rPr>
            <w:t>11</w:t>
          </w:r>
          <w:r w:rsidR="00630A3D">
            <w:rPr>
              <w:sz w:val="20"/>
            </w:rPr>
            <w:t>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6457ED"/>
    <w:multiLevelType w:val="hybridMultilevel"/>
    <w:tmpl w:val="71F4071E"/>
    <w:lvl w:ilvl="0" w:tplc="E4B812B0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4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0A3531EA"/>
    <w:multiLevelType w:val="hybridMultilevel"/>
    <w:tmpl w:val="AA46CBD6"/>
    <w:lvl w:ilvl="0" w:tplc="4F18B7DA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7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CD74208"/>
    <w:multiLevelType w:val="hybridMultilevel"/>
    <w:tmpl w:val="F29261DE"/>
    <w:lvl w:ilvl="0" w:tplc="0D0A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A56573"/>
    <w:multiLevelType w:val="hybridMultilevel"/>
    <w:tmpl w:val="93C46B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16903944"/>
    <w:multiLevelType w:val="hybridMultilevel"/>
    <w:tmpl w:val="35BAAF76"/>
    <w:lvl w:ilvl="0" w:tplc="AD506042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249802FA"/>
    <w:multiLevelType w:val="hybridMultilevel"/>
    <w:tmpl w:val="B84A826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F435174"/>
    <w:multiLevelType w:val="hybridMultilevel"/>
    <w:tmpl w:val="F446BF9E"/>
    <w:lvl w:ilvl="0" w:tplc="0240A7EE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6" w:hanging="360"/>
      </w:pPr>
    </w:lvl>
    <w:lvl w:ilvl="2" w:tplc="0416001B" w:tentative="1">
      <w:start w:val="1"/>
      <w:numFmt w:val="lowerRoman"/>
      <w:lvlText w:val="%3."/>
      <w:lvlJc w:val="right"/>
      <w:pPr>
        <w:ind w:left="3246" w:hanging="180"/>
      </w:pPr>
    </w:lvl>
    <w:lvl w:ilvl="3" w:tplc="0416000F" w:tentative="1">
      <w:start w:val="1"/>
      <w:numFmt w:val="decimal"/>
      <w:lvlText w:val="%4."/>
      <w:lvlJc w:val="left"/>
      <w:pPr>
        <w:ind w:left="3966" w:hanging="360"/>
      </w:pPr>
    </w:lvl>
    <w:lvl w:ilvl="4" w:tplc="04160019" w:tentative="1">
      <w:start w:val="1"/>
      <w:numFmt w:val="lowerLetter"/>
      <w:lvlText w:val="%5."/>
      <w:lvlJc w:val="left"/>
      <w:pPr>
        <w:ind w:left="4686" w:hanging="360"/>
      </w:pPr>
    </w:lvl>
    <w:lvl w:ilvl="5" w:tplc="0416001B" w:tentative="1">
      <w:start w:val="1"/>
      <w:numFmt w:val="lowerRoman"/>
      <w:lvlText w:val="%6."/>
      <w:lvlJc w:val="right"/>
      <w:pPr>
        <w:ind w:left="5406" w:hanging="180"/>
      </w:pPr>
    </w:lvl>
    <w:lvl w:ilvl="6" w:tplc="0416000F" w:tentative="1">
      <w:start w:val="1"/>
      <w:numFmt w:val="decimal"/>
      <w:lvlText w:val="%7."/>
      <w:lvlJc w:val="left"/>
      <w:pPr>
        <w:ind w:left="6126" w:hanging="360"/>
      </w:pPr>
    </w:lvl>
    <w:lvl w:ilvl="7" w:tplc="04160019" w:tentative="1">
      <w:start w:val="1"/>
      <w:numFmt w:val="lowerLetter"/>
      <w:lvlText w:val="%8."/>
      <w:lvlJc w:val="left"/>
      <w:pPr>
        <w:ind w:left="6846" w:hanging="360"/>
      </w:pPr>
    </w:lvl>
    <w:lvl w:ilvl="8" w:tplc="0416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23257DA"/>
    <w:multiLevelType w:val="hybridMultilevel"/>
    <w:tmpl w:val="404E697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9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46B7D28"/>
    <w:multiLevelType w:val="hybridMultilevel"/>
    <w:tmpl w:val="2DFECE24"/>
    <w:lvl w:ilvl="0" w:tplc="EFDA2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46C4034B"/>
    <w:multiLevelType w:val="hybridMultilevel"/>
    <w:tmpl w:val="25BE6FC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545470E5"/>
    <w:multiLevelType w:val="hybridMultilevel"/>
    <w:tmpl w:val="73A4B378"/>
    <w:lvl w:ilvl="0" w:tplc="38DC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1546EF"/>
    <w:multiLevelType w:val="hybridMultilevel"/>
    <w:tmpl w:val="213A10E2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2">
    <w:nsid w:val="76C524E8"/>
    <w:multiLevelType w:val="hybridMultilevel"/>
    <w:tmpl w:val="3662B2C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2"/>
  </w:num>
  <w:num w:numId="5">
    <w:abstractNumId w:val="28"/>
  </w:num>
  <w:num w:numId="6">
    <w:abstractNumId w:val="15"/>
  </w:num>
  <w:num w:numId="7">
    <w:abstractNumId w:val="20"/>
  </w:num>
  <w:num w:numId="8">
    <w:abstractNumId w:val="1"/>
  </w:num>
  <w:num w:numId="9">
    <w:abstractNumId w:val="10"/>
  </w:num>
  <w:num w:numId="10">
    <w:abstractNumId w:val="33"/>
  </w:num>
  <w:num w:numId="11">
    <w:abstractNumId w:val="29"/>
  </w:num>
  <w:num w:numId="12">
    <w:abstractNumId w:val="30"/>
  </w:num>
  <w:num w:numId="13">
    <w:abstractNumId w:val="17"/>
  </w:num>
  <w:num w:numId="14">
    <w:abstractNumId w:val="25"/>
  </w:num>
  <w:num w:numId="15">
    <w:abstractNumId w:val="24"/>
  </w:num>
  <w:num w:numId="16">
    <w:abstractNumId w:val="34"/>
  </w:num>
  <w:num w:numId="17">
    <w:abstractNumId w:val="4"/>
  </w:num>
  <w:num w:numId="18">
    <w:abstractNumId w:val="22"/>
  </w:num>
  <w:num w:numId="19">
    <w:abstractNumId w:val="31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3"/>
  </w:num>
  <w:num w:numId="25">
    <w:abstractNumId w:val="32"/>
  </w:num>
  <w:num w:numId="26">
    <w:abstractNumId w:val="9"/>
  </w:num>
  <w:num w:numId="27">
    <w:abstractNumId w:val="16"/>
  </w:num>
  <w:num w:numId="28">
    <w:abstractNumId w:val="11"/>
  </w:num>
  <w:num w:numId="29">
    <w:abstractNumId w:val="19"/>
  </w:num>
  <w:num w:numId="30">
    <w:abstractNumId w:val="14"/>
  </w:num>
  <w:num w:numId="31">
    <w:abstractNumId w:val="23"/>
  </w:num>
  <w:num w:numId="32">
    <w:abstractNumId w:val="21"/>
  </w:num>
  <w:num w:numId="33">
    <w:abstractNumId w:val="26"/>
  </w:num>
  <w:num w:numId="34">
    <w:abstractNumId w:val="8"/>
  </w:num>
  <w:num w:numId="35">
    <w:abstractNumId w:val="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B06DA"/>
    <w:rsid w:val="000C5A34"/>
    <w:rsid w:val="001025F6"/>
    <w:rsid w:val="00141F15"/>
    <w:rsid w:val="00157BEC"/>
    <w:rsid w:val="001969F5"/>
    <w:rsid w:val="001E71F8"/>
    <w:rsid w:val="001F6A95"/>
    <w:rsid w:val="00285ED7"/>
    <w:rsid w:val="002C66CA"/>
    <w:rsid w:val="002D233E"/>
    <w:rsid w:val="002E20BE"/>
    <w:rsid w:val="002F14AE"/>
    <w:rsid w:val="0034384F"/>
    <w:rsid w:val="00367538"/>
    <w:rsid w:val="00384AF9"/>
    <w:rsid w:val="003873B2"/>
    <w:rsid w:val="003944AF"/>
    <w:rsid w:val="003B7B38"/>
    <w:rsid w:val="003C62E0"/>
    <w:rsid w:val="003C6BB0"/>
    <w:rsid w:val="003E5274"/>
    <w:rsid w:val="0043421F"/>
    <w:rsid w:val="0047761C"/>
    <w:rsid w:val="00497668"/>
    <w:rsid w:val="004B571A"/>
    <w:rsid w:val="00516559"/>
    <w:rsid w:val="00517CAD"/>
    <w:rsid w:val="00534D71"/>
    <w:rsid w:val="00536886"/>
    <w:rsid w:val="005C3D44"/>
    <w:rsid w:val="005E0D0D"/>
    <w:rsid w:val="005E10D8"/>
    <w:rsid w:val="00601D53"/>
    <w:rsid w:val="00630A3D"/>
    <w:rsid w:val="00644146"/>
    <w:rsid w:val="00727A1F"/>
    <w:rsid w:val="0076482A"/>
    <w:rsid w:val="007A2036"/>
    <w:rsid w:val="007F5897"/>
    <w:rsid w:val="008160F9"/>
    <w:rsid w:val="00864B52"/>
    <w:rsid w:val="0086754F"/>
    <w:rsid w:val="008725B6"/>
    <w:rsid w:val="008749A0"/>
    <w:rsid w:val="008A5217"/>
    <w:rsid w:val="008B5890"/>
    <w:rsid w:val="008B77ED"/>
    <w:rsid w:val="008D131C"/>
    <w:rsid w:val="00916AC8"/>
    <w:rsid w:val="0092029E"/>
    <w:rsid w:val="0099311A"/>
    <w:rsid w:val="0099671E"/>
    <w:rsid w:val="009A33E0"/>
    <w:rsid w:val="009F29FE"/>
    <w:rsid w:val="00A26A23"/>
    <w:rsid w:val="00A85F04"/>
    <w:rsid w:val="00AD2803"/>
    <w:rsid w:val="00B06F68"/>
    <w:rsid w:val="00B11EAE"/>
    <w:rsid w:val="00B90AB2"/>
    <w:rsid w:val="00B9279E"/>
    <w:rsid w:val="00B95090"/>
    <w:rsid w:val="00BB45E5"/>
    <w:rsid w:val="00BB7C56"/>
    <w:rsid w:val="00C56D52"/>
    <w:rsid w:val="00C5762B"/>
    <w:rsid w:val="00C86C74"/>
    <w:rsid w:val="00C97245"/>
    <w:rsid w:val="00CB1FDA"/>
    <w:rsid w:val="00CC2052"/>
    <w:rsid w:val="00D119C5"/>
    <w:rsid w:val="00D35406"/>
    <w:rsid w:val="00D410DA"/>
    <w:rsid w:val="00D50E7D"/>
    <w:rsid w:val="00D66C6A"/>
    <w:rsid w:val="00D93993"/>
    <w:rsid w:val="00DD17C9"/>
    <w:rsid w:val="00DD4C79"/>
    <w:rsid w:val="00DE1613"/>
    <w:rsid w:val="00DF7E86"/>
    <w:rsid w:val="00E23414"/>
    <w:rsid w:val="00E40232"/>
    <w:rsid w:val="00E71573"/>
    <w:rsid w:val="00E90AC7"/>
    <w:rsid w:val="00E9290D"/>
    <w:rsid w:val="00E95377"/>
    <w:rsid w:val="00EF4741"/>
    <w:rsid w:val="00F216D5"/>
    <w:rsid w:val="00F50248"/>
    <w:rsid w:val="00F96F67"/>
    <w:rsid w:val="00FD0D41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C2A8-2D85-4548-9105-072D2D10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3</Pages>
  <Words>413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BRUNO DANTAS</cp:lastModifiedBy>
  <cp:revision>2</cp:revision>
  <cp:lastPrinted>2014-08-18T21:56:00Z</cp:lastPrinted>
  <dcterms:created xsi:type="dcterms:W3CDTF">2014-11-03T06:13:00Z</dcterms:created>
  <dcterms:modified xsi:type="dcterms:W3CDTF">2014-11-03T06:13:00Z</dcterms:modified>
</cp:coreProperties>
</file>