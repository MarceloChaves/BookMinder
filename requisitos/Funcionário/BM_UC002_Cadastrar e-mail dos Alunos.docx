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4B571A">
      <w:pPr>
        <w:pStyle w:val="Ttulo"/>
      </w:pPr>
      <w:proofErr w:type="spellStart"/>
      <w:r>
        <w:t>BookMinder</w:t>
      </w:r>
      <w:proofErr w:type="spellEnd"/>
      <w:r w:rsidR="00285ED7">
        <w:br/>
        <w:t xml:space="preserve">Caso de Uso: </w:t>
      </w:r>
      <w:r w:rsidR="00717905">
        <w:t xml:space="preserve">UC002 - </w:t>
      </w:r>
      <w:r w:rsidR="009C5E18">
        <w:t>Cadastrar e-mails dos Alunos</w:t>
      </w:r>
    </w:p>
    <w:p w:rsidR="009C5E18" w:rsidRDefault="009C5E18">
      <w:pPr>
        <w:pStyle w:val="Ttulo"/>
      </w:pPr>
    </w:p>
    <w:p w:rsidR="00285ED7" w:rsidRDefault="00285ED7">
      <w:pPr>
        <w:pStyle w:val="Ttulo1"/>
      </w:pPr>
      <w:r>
        <w:t>Descrição Resumida</w:t>
      </w:r>
    </w:p>
    <w:p w:rsidR="009C5E18" w:rsidRPr="009C5E18" w:rsidRDefault="009C5E18" w:rsidP="009C5E18">
      <w:pPr>
        <w:ind w:left="432"/>
      </w:pPr>
      <w:r>
        <w:t>Esse requisito é responsável pelo cadastro de e-mail dos alunos, que receberão por este as notificações e avisos do sistema.</w:t>
      </w:r>
    </w:p>
    <w:p w:rsidR="004B571A" w:rsidRPr="004B571A" w:rsidRDefault="004B571A" w:rsidP="004B571A"/>
    <w:p w:rsidR="00285ED7" w:rsidRDefault="00285ED7">
      <w:pPr>
        <w:pStyle w:val="Ttulo1"/>
      </w:pPr>
      <w:r>
        <w:t>Descrição dos Atores</w:t>
      </w:r>
    </w:p>
    <w:p w:rsidR="004B571A" w:rsidRDefault="009C5E18" w:rsidP="009C5E18">
      <w:pPr>
        <w:ind w:left="432"/>
      </w:pPr>
      <w:r>
        <w:t>2.1. Funcionários</w:t>
      </w:r>
    </w:p>
    <w:p w:rsidR="009C5E18" w:rsidRPr="004B571A" w:rsidRDefault="009C5E18" w:rsidP="009C5E18">
      <w:pPr>
        <w:ind w:left="432"/>
      </w:pPr>
    </w:p>
    <w:p w:rsidR="005C3D44" w:rsidRDefault="00285ED7" w:rsidP="004B571A">
      <w:pPr>
        <w:pStyle w:val="Ttulo1"/>
      </w:pPr>
      <w:r>
        <w:t>Pré-condições</w:t>
      </w:r>
    </w:p>
    <w:p w:rsidR="004B571A" w:rsidRDefault="003D58AE" w:rsidP="009C5E18">
      <w:pPr>
        <w:ind w:left="432"/>
      </w:pPr>
      <w:r>
        <w:t>N/A</w:t>
      </w:r>
      <w:bookmarkStart w:id="0" w:name="_GoBack"/>
      <w:bookmarkEnd w:id="0"/>
    </w:p>
    <w:p w:rsidR="009C5E18" w:rsidRPr="004B571A" w:rsidRDefault="009C5E18" w:rsidP="009C5E18">
      <w:pPr>
        <w:ind w:left="432"/>
      </w:pPr>
    </w:p>
    <w:p w:rsidR="00285ED7" w:rsidRDefault="00285ED7">
      <w:pPr>
        <w:pStyle w:val="Ttulo1"/>
      </w:pPr>
      <w:r>
        <w:t>Fluxo Principal</w:t>
      </w:r>
    </w:p>
    <w:p w:rsidR="009C5E18" w:rsidRDefault="009C5E18" w:rsidP="009C5E18">
      <w:pPr>
        <w:ind w:left="432"/>
      </w:pPr>
      <w:r>
        <w:t xml:space="preserve">1. </w:t>
      </w:r>
      <w:r w:rsidR="00717905">
        <w:t xml:space="preserve">Esse caso de uso começa quando </w:t>
      </w:r>
      <w:r w:rsidR="007F56D0">
        <w:t>a</w:t>
      </w:r>
      <w:r w:rsidR="00717905">
        <w:t xml:space="preserve">o </w:t>
      </w:r>
      <w:r w:rsidR="007F56D0">
        <w:t>carregar os dados do aluno na tela, o usuário clica no botão “Atualizar”, encontrado ao lado do campo e-mail.</w:t>
      </w:r>
    </w:p>
    <w:p w:rsidR="007F56D0" w:rsidRDefault="007F56D0" w:rsidP="009C5E18">
      <w:pPr>
        <w:ind w:left="432"/>
      </w:pPr>
      <w:r>
        <w:t>2. O sistema abre a tela com o campo a ser preenchido.</w:t>
      </w:r>
    </w:p>
    <w:p w:rsidR="007F56D0" w:rsidRDefault="007F56D0" w:rsidP="009C5E18">
      <w:pPr>
        <w:ind w:left="432"/>
      </w:pPr>
      <w:r>
        <w:t>3. O usuário preenche o campo com o e-mail informado.</w:t>
      </w:r>
    </w:p>
    <w:p w:rsidR="007F56D0" w:rsidRDefault="007F56D0" w:rsidP="009C5E18">
      <w:pPr>
        <w:ind w:left="432"/>
      </w:pPr>
      <w:r>
        <w:t>4. O usuário clica no botão “Concluir”.</w:t>
      </w:r>
    </w:p>
    <w:p w:rsidR="007F56D0" w:rsidRDefault="007F56D0" w:rsidP="009C5E18">
      <w:pPr>
        <w:ind w:left="432"/>
      </w:pPr>
      <w:r>
        <w:t>5. O sistema mostra uma mensagem informando que o e-mail foi adicionado às informações do aluno.</w:t>
      </w:r>
    </w:p>
    <w:p w:rsidR="007F56D0" w:rsidRPr="004B571A" w:rsidRDefault="007F56D0" w:rsidP="009C5E18">
      <w:pPr>
        <w:ind w:left="432"/>
      </w:pPr>
    </w:p>
    <w:p w:rsidR="00285ED7" w:rsidRDefault="003C6BB0">
      <w:pPr>
        <w:pStyle w:val="Ttulo1"/>
      </w:pPr>
      <w:r>
        <w:t>Fluxos Alternativos</w:t>
      </w:r>
    </w:p>
    <w:p w:rsidR="007F56D0" w:rsidRDefault="007F56D0" w:rsidP="007F56D0">
      <w:pPr>
        <w:ind w:firstLine="432"/>
      </w:pPr>
      <w:r>
        <w:t xml:space="preserve">5.1. [FA1] </w:t>
      </w:r>
    </w:p>
    <w:p w:rsidR="007F56D0" w:rsidRPr="007F56D0" w:rsidRDefault="007F56D0" w:rsidP="007F56D0">
      <w:pPr>
        <w:ind w:firstLine="432"/>
      </w:pPr>
      <w:r>
        <w:t>A qualquer momento o Administrador pode cancelar a operação clicando no botão “Cancelar”.</w:t>
      </w:r>
    </w:p>
    <w:p w:rsidR="004B571A" w:rsidRPr="004B571A" w:rsidRDefault="004B571A" w:rsidP="004B571A"/>
    <w:p w:rsidR="00285ED7" w:rsidRDefault="00285ED7">
      <w:pPr>
        <w:pStyle w:val="Ttulo1"/>
      </w:pPr>
      <w:r>
        <w:t>Cenários Principais</w:t>
      </w:r>
    </w:p>
    <w:p w:rsidR="004B571A" w:rsidRDefault="007F56D0" w:rsidP="007F56D0">
      <w:pPr>
        <w:ind w:left="432"/>
      </w:pPr>
      <w:r>
        <w:t>6.1. Cenário 1</w:t>
      </w:r>
    </w:p>
    <w:p w:rsidR="007F56D0" w:rsidRDefault="007F56D0" w:rsidP="007F56D0">
      <w:pPr>
        <w:ind w:left="432"/>
      </w:pPr>
      <w:r>
        <w:tab/>
        <w:t>1. Todos os passos do Fluxo Principal.</w:t>
      </w:r>
    </w:p>
    <w:p w:rsidR="007F56D0" w:rsidRDefault="007F56D0" w:rsidP="007F56D0">
      <w:pPr>
        <w:ind w:left="432"/>
      </w:pPr>
      <w:r>
        <w:t>6.2. Cenário 2</w:t>
      </w:r>
    </w:p>
    <w:p w:rsidR="007F56D0" w:rsidRDefault="007F56D0" w:rsidP="007F56D0">
      <w:pPr>
        <w:ind w:left="432"/>
      </w:pPr>
      <w:r>
        <w:tab/>
        <w:t>1. Fluxo Alternativo [FA1].</w:t>
      </w:r>
    </w:p>
    <w:p w:rsidR="007F56D0" w:rsidRPr="004B571A" w:rsidRDefault="007F56D0" w:rsidP="007F56D0">
      <w:pPr>
        <w:ind w:left="432"/>
      </w:pPr>
    </w:p>
    <w:p w:rsidR="00285ED7" w:rsidRDefault="00285ED7">
      <w:pPr>
        <w:pStyle w:val="Ttulo1"/>
      </w:pPr>
      <w:r>
        <w:t>Pós-condições</w:t>
      </w:r>
    </w:p>
    <w:p w:rsidR="004B571A" w:rsidRDefault="007F56D0" w:rsidP="007F56D0">
      <w:pPr>
        <w:ind w:left="432"/>
      </w:pPr>
      <w:r>
        <w:t>7.1. Novo e-mail cadastrado</w:t>
      </w:r>
    </w:p>
    <w:p w:rsidR="00285ED7" w:rsidRDefault="007F56D0" w:rsidP="007F56D0">
      <w:pPr>
        <w:ind w:left="432"/>
      </w:pPr>
      <w:r>
        <w:t>Ao final da execução desde caso de uso, um novo e-mail será adicionado com sucesso as informações do aluno.</w:t>
      </w:r>
    </w:p>
    <w:p w:rsidR="00B9279E" w:rsidRPr="008B5890" w:rsidRDefault="00B9279E" w:rsidP="009A33E0">
      <w:pPr>
        <w:pStyle w:val="Corpodetexto"/>
      </w:pPr>
    </w:p>
    <w:sectPr w:rsidR="00B9279E" w:rsidRPr="008B589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F5D" w:rsidRDefault="00BF5F5D">
      <w:r>
        <w:separator/>
      </w:r>
    </w:p>
  </w:endnote>
  <w:endnote w:type="continuationSeparator" w:id="0">
    <w:p w:rsidR="00BF5F5D" w:rsidRDefault="00BF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D58AE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D58AE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F5D" w:rsidRDefault="00BF5F5D">
      <w:r>
        <w:separator/>
      </w:r>
    </w:p>
  </w:footnote>
  <w:footnote w:type="continuationSeparator" w:id="0">
    <w:p w:rsidR="00BF5F5D" w:rsidRDefault="00BF5F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BookMinder</w:t>
          </w:r>
          <w:proofErr w:type="spellEnd"/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4B571A">
            <w:rPr>
              <w:sz w:val="20"/>
            </w:rPr>
            <w:t>22</w:t>
          </w:r>
          <w:r w:rsidR="00630A3D">
            <w:rPr>
              <w:sz w:val="20"/>
            </w:rPr>
            <w:t>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7D"/>
    <w:rsid w:val="000C5A34"/>
    <w:rsid w:val="00141F15"/>
    <w:rsid w:val="00157BEC"/>
    <w:rsid w:val="00285ED7"/>
    <w:rsid w:val="002C66CA"/>
    <w:rsid w:val="003C6BB0"/>
    <w:rsid w:val="003D58AE"/>
    <w:rsid w:val="003E5274"/>
    <w:rsid w:val="004B571A"/>
    <w:rsid w:val="00516559"/>
    <w:rsid w:val="00536886"/>
    <w:rsid w:val="005C3D44"/>
    <w:rsid w:val="005C792C"/>
    <w:rsid w:val="00630A3D"/>
    <w:rsid w:val="00644146"/>
    <w:rsid w:val="00717905"/>
    <w:rsid w:val="00727A1F"/>
    <w:rsid w:val="007F56D0"/>
    <w:rsid w:val="008160F9"/>
    <w:rsid w:val="008B5890"/>
    <w:rsid w:val="009A33E0"/>
    <w:rsid w:val="009C5E18"/>
    <w:rsid w:val="00AD2803"/>
    <w:rsid w:val="00B9279E"/>
    <w:rsid w:val="00BF5F5D"/>
    <w:rsid w:val="00C56D52"/>
    <w:rsid w:val="00C86C74"/>
    <w:rsid w:val="00D119C5"/>
    <w:rsid w:val="00D50E7D"/>
    <w:rsid w:val="00DD4C79"/>
    <w:rsid w:val="00DF7E86"/>
    <w:rsid w:val="00E4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A97A56-2476-4FF0-B6F1-90DEBA87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Marcelo Carlos</cp:lastModifiedBy>
  <cp:revision>3</cp:revision>
  <cp:lastPrinted>2014-08-18T21:56:00Z</cp:lastPrinted>
  <dcterms:created xsi:type="dcterms:W3CDTF">2014-09-29T21:32:00Z</dcterms:created>
  <dcterms:modified xsi:type="dcterms:W3CDTF">2014-09-29T21:53:00Z</dcterms:modified>
</cp:coreProperties>
</file>