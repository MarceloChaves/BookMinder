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64" w:rsidRDefault="003C3FB0">
      <w:pPr>
        <w:pStyle w:val="Ttulo"/>
        <w:rPr>
          <w:lang w:val="pt-BR"/>
        </w:rPr>
      </w:pPr>
      <w:r>
        <w:t>BookMinder</w:t>
      </w:r>
    </w:p>
    <w:p w:rsidR="00317164" w:rsidRPr="0017425D" w:rsidRDefault="00317164">
      <w:pPr>
        <w:pStyle w:val="Ttulo"/>
        <w:rPr>
          <w:lang w:val="pt-BR"/>
        </w:rPr>
      </w:pPr>
      <w:r w:rsidRPr="0017425D">
        <w:rPr>
          <w:lang w:val="pt-BR"/>
        </w:rP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317164" w:rsidRDefault="0017425D" w:rsidP="003C3FB0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r w:rsidR="003C3FB0">
        <w:rPr>
          <w:lang w:val="pt-BR"/>
        </w:rPr>
        <w:t xml:space="preserve">BookMinder, uma ferramenta </w:t>
      </w:r>
      <w:bookmarkEnd w:id="4"/>
      <w:bookmarkEnd w:id="5"/>
      <w:r w:rsidR="003C3FB0">
        <w:rPr>
          <w:lang w:val="pt-BR"/>
        </w:rPr>
        <w:t>que tem como finalidade notificar os alunos de uma faculdade sobre a data de devolução dos livros emprestados da biblioteca</w:t>
      </w:r>
      <w:r w:rsidR="00EE78B0">
        <w:rPr>
          <w:lang w:val="pt-BR"/>
        </w:rPr>
        <w:t>, e também oferecer serviço de renovação de empréstimo e solicitação de reserva de livro  remotamente</w:t>
      </w:r>
      <w:r w:rsidR="003C3FB0">
        <w:rPr>
          <w:lang w:val="pt-BR"/>
        </w:rPr>
        <w:t>.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317164" w:rsidRPr="002D4C2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41C87" w:rsidRDefault="003C3FB0" w:rsidP="006C37DF">
            <w:pPr>
              <w:pStyle w:val="InfoBlue"/>
            </w:pPr>
            <w:r>
              <w:t>Atrasos na devolução dos livros.</w:t>
            </w:r>
          </w:p>
        </w:tc>
      </w:tr>
      <w:tr w:rsidR="00317164" w:rsidRPr="002D4C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3C3FB0" w:rsidP="006C37DF">
            <w:pPr>
              <w:pStyle w:val="InfoBlue"/>
            </w:pPr>
            <w:r>
              <w:t>O aluno e a instituição.</w:t>
            </w:r>
          </w:p>
        </w:tc>
      </w:tr>
      <w:tr w:rsidR="00317164" w:rsidRPr="002D4C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9C5A75" w:rsidP="006C37DF">
            <w:pPr>
              <w:pStyle w:val="InfoBlue"/>
            </w:pPr>
            <w:r>
              <w:t>Baixa no acervo bibliotecário sem previsão de normalização.</w:t>
            </w:r>
          </w:p>
        </w:tc>
      </w:tr>
      <w:tr w:rsidR="00317164" w:rsidRPr="002D4C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66E7" w:rsidP="006C37DF">
            <w:pPr>
              <w:pStyle w:val="InfoBlue"/>
            </w:pPr>
            <w:r>
              <w:t>Notificar o aluno antes da data limite do prazo de entrega através de uma ferramenta/sistema automatizado.</w:t>
            </w:r>
          </w:p>
        </w:tc>
      </w:tr>
    </w:tbl>
    <w:p w:rsidR="003C3FB0" w:rsidRDefault="003C3FB0" w:rsidP="003C3FB0">
      <w:pPr>
        <w:pStyle w:val="Ttulo2"/>
        <w:numPr>
          <w:ilvl w:val="0"/>
          <w:numId w:val="0"/>
        </w:numPr>
        <w:ind w:left="720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E01516" w:rsidRPr="00406B51" w:rsidRDefault="00E01516" w:rsidP="00E01516">
      <w:pPr>
        <w:pStyle w:val="Ttulo2"/>
        <w:rPr>
          <w:lang w:val="pt-BR"/>
        </w:rPr>
      </w:pPr>
      <w:r>
        <w:rPr>
          <w:lang w:val="pt-BR"/>
        </w:rPr>
        <w:t>Levantamento de Problemas</w:t>
      </w: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E01516" w:rsidRPr="002D4C2C" w:rsidTr="00E30FA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1516" w:rsidRPr="00541C87" w:rsidRDefault="009C5A75" w:rsidP="006C37DF">
            <w:pPr>
              <w:pStyle w:val="InfoBlue"/>
            </w:pPr>
            <w:r>
              <w:t>Despesas com multas por atraso de entrega de livros emprestados</w:t>
            </w:r>
          </w:p>
        </w:tc>
      </w:tr>
      <w:tr w:rsidR="00E01516" w:rsidRPr="002D4C2C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6C37DF">
            <w:pPr>
              <w:pStyle w:val="InfoBlue"/>
            </w:pPr>
            <w:r>
              <w:t>Os alunos da instituição de ensino</w:t>
            </w:r>
          </w:p>
        </w:tc>
      </w:tr>
      <w:tr w:rsidR="00E01516" w:rsidRPr="002D4C2C" w:rsidTr="00E30FA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EC2B2B" w:rsidRDefault="00E01516" w:rsidP="006C37DF">
            <w:pPr>
              <w:pStyle w:val="InfoBlue"/>
            </w:pPr>
            <w:r>
              <w:t>Custos adicionais</w:t>
            </w:r>
            <w:r w:rsidR="009C5A75">
              <w:t xml:space="preserve"> (potenciais)</w:t>
            </w:r>
            <w:r>
              <w:t xml:space="preserve"> para o aluno ao longo do semestre</w:t>
            </w:r>
          </w:p>
        </w:tc>
      </w:tr>
      <w:tr w:rsidR="00E01516" w:rsidRPr="002D4C2C" w:rsidTr="009C5A75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01516" w:rsidRDefault="00E01516" w:rsidP="00E30FA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01516" w:rsidRPr="0042293A" w:rsidRDefault="003C66E7" w:rsidP="006C37DF">
            <w:pPr>
              <w:pStyle w:val="InfoBlue"/>
            </w:pPr>
            <w:r>
              <w:t>Notificar o aluno antes da data limite do prazo de entrega através de uma ferramenta/sistema automatizado.</w:t>
            </w:r>
          </w:p>
        </w:tc>
      </w:tr>
    </w:tbl>
    <w:p w:rsidR="006C37DF" w:rsidRDefault="006C37DF" w:rsidP="006C37DF">
      <w:pPr>
        <w:rPr>
          <w:lang w:val="pt-BR"/>
        </w:rPr>
      </w:pPr>
    </w:p>
    <w:p w:rsidR="006C37DF" w:rsidRPr="00406B51" w:rsidRDefault="006C37DF" w:rsidP="006C37DF">
      <w:pPr>
        <w:pStyle w:val="Ttulo2"/>
        <w:rPr>
          <w:lang w:val="pt-BR"/>
        </w:rPr>
      </w:pPr>
      <w:r>
        <w:rPr>
          <w:lang w:val="pt-BR"/>
        </w:rPr>
        <w:t>Levantamento de Problemas</w:t>
      </w:r>
    </w:p>
    <w:p w:rsidR="006C37DF" w:rsidRDefault="006C37DF" w:rsidP="006C37DF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C37DF" w:rsidRPr="002D4C2C" w:rsidTr="00CA50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</w:pPr>
            <w: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37DF" w:rsidRPr="00541C87" w:rsidRDefault="008D2359" w:rsidP="006C37DF">
            <w:pPr>
              <w:pStyle w:val="InfoBlue"/>
            </w:pPr>
            <w:r>
              <w:t>Baixa no acervo bibliotecário sem previsão de normalização, por conta de atrasos na entrega.</w:t>
            </w:r>
          </w:p>
        </w:tc>
      </w:tr>
      <w:tr w:rsidR="006C37DF" w:rsidRPr="002D4C2C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EC2B2B" w:rsidRDefault="006C37DF" w:rsidP="006C37DF">
            <w:pPr>
              <w:pStyle w:val="InfoBlue"/>
            </w:pPr>
            <w:r>
              <w:t>Os alunos da instituição de ensino</w:t>
            </w:r>
          </w:p>
        </w:tc>
      </w:tr>
      <w:tr w:rsidR="006C37DF" w:rsidRPr="002D4C2C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6C37DF" w:rsidRDefault="008D2359" w:rsidP="008D2359">
            <w:pPr>
              <w:pStyle w:val="InfoBlue"/>
            </w:pPr>
            <w:r>
              <w:t>Falta de recursos didáticos para o</w:t>
            </w:r>
            <w:bookmarkStart w:id="16" w:name="_GoBack"/>
            <w:bookmarkEnd w:id="16"/>
            <w:r>
              <w:t xml:space="preserve"> desempenho acadêmico do aluno.</w:t>
            </w:r>
          </w:p>
        </w:tc>
      </w:tr>
      <w:tr w:rsidR="006C37DF" w:rsidRPr="002D4C2C" w:rsidTr="00CA5047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C37DF" w:rsidRDefault="006C37DF" w:rsidP="00CA504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C37DF" w:rsidRPr="0042293A" w:rsidRDefault="006C37DF" w:rsidP="008D2359">
            <w:pPr>
              <w:pStyle w:val="InfoBlue"/>
            </w:pPr>
            <w:r>
              <w:t xml:space="preserve">Sistema/Ferramenta que possibilite a </w:t>
            </w:r>
            <w:r w:rsidR="008D2359">
              <w:t>reserva de livros remotamente e que notifique o usuário quando o livro desejado/reservado for devolvido à biblioteca.</w:t>
            </w:r>
          </w:p>
        </w:tc>
      </w:tr>
    </w:tbl>
    <w:p w:rsidR="006C37DF" w:rsidRDefault="006C37DF" w:rsidP="006C37DF">
      <w:pPr>
        <w:rPr>
          <w:lang w:val="pt-BR"/>
        </w:rPr>
      </w:pPr>
    </w:p>
    <w:p w:rsidR="00EE78B0" w:rsidRDefault="00EE78B0" w:rsidP="006C37DF">
      <w:pPr>
        <w:rPr>
          <w:lang w:val="pt-BR"/>
        </w:rPr>
      </w:pPr>
    </w:p>
    <w:p w:rsidR="00EE78B0" w:rsidRPr="00406B51" w:rsidRDefault="00EE78B0" w:rsidP="00EE78B0">
      <w:pPr>
        <w:pStyle w:val="Ttulo2"/>
        <w:rPr>
          <w:lang w:val="pt-BR"/>
        </w:rPr>
      </w:pPr>
      <w:r>
        <w:rPr>
          <w:lang w:val="pt-BR"/>
        </w:rPr>
        <w:t xml:space="preserve">Levantamento de Problemas </w:t>
      </w:r>
    </w:p>
    <w:p w:rsidR="00EE78B0" w:rsidRDefault="00EE78B0" w:rsidP="00EE78B0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EE78B0" w:rsidRPr="002D4C2C" w:rsidTr="00CA504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</w:pPr>
            <w:r>
              <w:lastRenderedPageBreak/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E78B0" w:rsidRPr="00541C87" w:rsidRDefault="00EE78B0" w:rsidP="00CA5047">
            <w:pPr>
              <w:pStyle w:val="InfoBlue"/>
            </w:pPr>
            <w:r>
              <w:t>Renovação de empréstimo presencial, apenas com a apresentação dos livros.</w:t>
            </w:r>
          </w:p>
        </w:tc>
      </w:tr>
      <w:tr w:rsidR="00EE78B0" w:rsidRPr="002D4C2C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</w:pPr>
            <w: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Pr="00EC2B2B" w:rsidRDefault="00EE78B0" w:rsidP="00CA5047">
            <w:pPr>
              <w:pStyle w:val="InfoBlue"/>
            </w:pPr>
            <w:r>
              <w:t>Os alunos da instituição de ensino</w:t>
            </w:r>
          </w:p>
        </w:tc>
      </w:tr>
      <w:tr w:rsidR="00EE78B0" w:rsidRPr="002D4C2C" w:rsidTr="00CA504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Default="00EE78B0" w:rsidP="00CA5047">
            <w:pPr>
              <w:pStyle w:val="InfoBlue"/>
            </w:pPr>
            <w:r>
              <w:t>Incômodo e esforço/trabalho de transportar todos os livros emprestados semanalmente para renovação do empréstimo.</w:t>
            </w:r>
          </w:p>
          <w:p w:rsidR="00EE78B0" w:rsidRPr="006C37DF" w:rsidRDefault="00EE78B0" w:rsidP="00CA5047">
            <w:pPr>
              <w:pStyle w:val="InfoBlue"/>
            </w:pPr>
            <w:r>
              <w:t>Custo com deslocamento para, exclusivamente, renovar o empréstimo.</w:t>
            </w:r>
          </w:p>
        </w:tc>
      </w:tr>
      <w:tr w:rsidR="00EE78B0" w:rsidRPr="002D4C2C" w:rsidTr="00CA5047">
        <w:trPr>
          <w:trHeight w:val="456"/>
        </w:trPr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EE78B0" w:rsidRDefault="00EE78B0" w:rsidP="00CA504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E78B0" w:rsidRPr="0042293A" w:rsidRDefault="00EE78B0" w:rsidP="00CA5047">
            <w:pPr>
              <w:pStyle w:val="InfoBlue"/>
            </w:pPr>
            <w:r>
              <w:t>Sistema/Ferramenta que possibilite a renovação do empréstimo remotamente.</w:t>
            </w:r>
          </w:p>
        </w:tc>
      </w:tr>
    </w:tbl>
    <w:p w:rsidR="00EE78B0" w:rsidRPr="006C37DF" w:rsidRDefault="00EE78B0" w:rsidP="006C37DF">
      <w:pPr>
        <w:rPr>
          <w:lang w:val="pt-BR"/>
        </w:rPr>
      </w:pPr>
    </w:p>
    <w:p w:rsidR="006C37DF" w:rsidRPr="006C37DF" w:rsidRDefault="00317164" w:rsidP="006C37DF">
      <w:pPr>
        <w:pStyle w:val="Ttulo2"/>
        <w:rPr>
          <w:lang w:val="pt-BR"/>
        </w:rPr>
      </w:pPr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317164" w:rsidRPr="002D4C2C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65E58" w:rsidP="006C37DF">
            <w:pPr>
              <w:pStyle w:val="InfoBlue"/>
            </w:pPr>
            <w:r>
              <w:t xml:space="preserve">Alunos </w:t>
            </w:r>
            <w:r w:rsidR="008F7413">
              <w:t>e a Faculdade Nova Roma</w:t>
            </w:r>
          </w:p>
        </w:tc>
      </w:tr>
      <w:tr w:rsidR="00317164" w:rsidRPr="002D4C2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</w:pPr>
            <w:r>
              <w:t>Osquais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>Pegam livros</w:t>
            </w:r>
            <w:r w:rsidR="00DA7B4B">
              <w:t xml:space="preserve"> emprestados </w:t>
            </w:r>
            <w:r>
              <w:t>na Biblioteca</w:t>
            </w:r>
            <w:r w:rsidR="008F7413">
              <w:t xml:space="preserve"> da IES</w:t>
            </w:r>
            <w:r>
              <w:t>.</w:t>
            </w:r>
          </w:p>
        </w:tc>
      </w:tr>
      <w:tr w:rsidR="00317164" w:rsidRPr="002D4C2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3C3FB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 w:rsidR="003C3FB0">
              <w:rPr>
                <w:lang w:val="pt-BR"/>
              </w:rPr>
              <w:t>BookMinder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 xml:space="preserve">É um sistema que faz uso de </w:t>
            </w:r>
            <w:r w:rsidR="00DA7B4B">
              <w:t xml:space="preserve">notificações através de </w:t>
            </w:r>
            <w:r>
              <w:t xml:space="preserve">envios de mensagens de </w:t>
            </w:r>
            <w:r w:rsidR="00DA7B4B">
              <w:t>e-mail.</w:t>
            </w:r>
          </w:p>
        </w:tc>
      </w:tr>
      <w:tr w:rsidR="00317164" w:rsidRPr="002D4C2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3C3FB0" w:rsidP="006C37DF">
            <w:pPr>
              <w:pStyle w:val="InfoBlue"/>
            </w:pPr>
            <w:r>
              <w:t>Diminui o atraso</w:t>
            </w:r>
            <w:r w:rsidR="00DA7B4B">
              <w:t xml:space="preserve"> da entrega dos livros </w:t>
            </w:r>
            <w:r>
              <w:t>emprestados</w:t>
            </w:r>
            <w:r w:rsidR="00DA7B4B">
              <w:t xml:space="preserve"> por parte dos usuários</w:t>
            </w:r>
            <w:r>
              <w:t>, reduzindo a necessidade de pagamento de multas.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D65E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DA7B4B" w:rsidP="006C37DF">
            <w:pPr>
              <w:pStyle w:val="InfoBlue"/>
            </w:pPr>
            <w:r>
              <w:t>Portal Nova Roma</w:t>
            </w:r>
            <w:r w:rsidR="002D4C2C">
              <w:t xml:space="preserve"> (Acadweb)</w:t>
            </w:r>
          </w:p>
        </w:tc>
      </w:tr>
      <w:tr w:rsidR="00317164" w:rsidRPr="002D4C2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r>
              <w:t>Nossoproduto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DA7B4B" w:rsidP="006C37DF">
            <w:pPr>
              <w:pStyle w:val="InfoBlue"/>
            </w:pPr>
            <w:r>
              <w:t>Oferece serviços de notificação/lembrete, renovação de empréstimo e solicitação de reserva de livros.</w:t>
            </w:r>
          </w:p>
        </w:tc>
      </w:tr>
    </w:tbl>
    <w:p w:rsidR="003C3FB0" w:rsidRPr="00882C9E" w:rsidRDefault="003C3FB0" w:rsidP="003C3FB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17" w:name="_Toc436203381"/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C3FB0" w:rsidRPr="00882C9E" w:rsidRDefault="003C3FB0" w:rsidP="003C3FB0">
      <w:pPr>
        <w:rPr>
          <w:lang w:val="pt-BR"/>
        </w:rPr>
      </w:pPr>
    </w:p>
    <w:p w:rsidR="00317164" w:rsidRDefault="00317164">
      <w:pPr>
        <w:pStyle w:val="Ttulo1"/>
      </w:pPr>
      <w:r>
        <w:t>Descrição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6C37DF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974"/>
        <w:gridCol w:w="2526"/>
        <w:gridCol w:w="3960"/>
      </w:tblGrid>
      <w:tr w:rsidR="00317164" w:rsidTr="00C950B9">
        <w:trPr>
          <w:tblHeader/>
        </w:trPr>
        <w:tc>
          <w:tcPr>
            <w:tcW w:w="1974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526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317164" w:rsidRPr="002D4C2C" w:rsidTr="00C950B9">
        <w:tc>
          <w:tcPr>
            <w:tcW w:w="1974" w:type="dxa"/>
          </w:tcPr>
          <w:p w:rsidR="00317164" w:rsidRDefault="00C950B9" w:rsidP="006C37DF">
            <w:pPr>
              <w:pStyle w:val="InfoBlue"/>
            </w:pPr>
            <w:r>
              <w:t>Faculdade Nova Roma</w:t>
            </w:r>
          </w:p>
        </w:tc>
        <w:tc>
          <w:tcPr>
            <w:tcW w:w="2526" w:type="dxa"/>
          </w:tcPr>
          <w:p w:rsidR="00317164" w:rsidRDefault="003C3FB0" w:rsidP="006C37DF">
            <w:pPr>
              <w:pStyle w:val="InfoBlue"/>
            </w:pPr>
            <w:r>
              <w:t xml:space="preserve">Instituição de ensino </w:t>
            </w:r>
            <w:r w:rsidR="00C950B9">
              <w:t>patrocinadora</w:t>
            </w:r>
            <w:r>
              <w:t>.</w:t>
            </w:r>
          </w:p>
        </w:tc>
        <w:tc>
          <w:tcPr>
            <w:tcW w:w="3960" w:type="dxa"/>
          </w:tcPr>
          <w:p w:rsidR="00317164" w:rsidRDefault="00C950B9" w:rsidP="006C37DF">
            <w:pPr>
              <w:pStyle w:val="InfoBlue"/>
            </w:pPr>
            <w:r>
              <w:t xml:space="preserve">Fornece </w:t>
            </w:r>
            <w:r w:rsidR="003C3FB0">
              <w:t>acesso ao banco de dados da faculdade, com informações sobre os livros disponíveis e alunos matriculados.</w:t>
            </w:r>
          </w:p>
          <w:p w:rsidR="002B131B" w:rsidRPr="002B131B" w:rsidRDefault="003C3FB0" w:rsidP="003C3FB0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Fornecer estrutura física para a implantação da solução.</w:t>
            </w:r>
          </w:p>
        </w:tc>
      </w:tr>
      <w:tr w:rsidR="002B131B" w:rsidRPr="002B131B" w:rsidTr="00C950B9">
        <w:tc>
          <w:tcPr>
            <w:tcW w:w="1974" w:type="dxa"/>
          </w:tcPr>
          <w:p w:rsidR="002B131B" w:rsidRDefault="002C579F" w:rsidP="006C37DF">
            <w:pPr>
              <w:pStyle w:val="InfoBlue"/>
            </w:pPr>
            <w:r>
              <w:t>Equipe do Projeto</w:t>
            </w:r>
          </w:p>
        </w:tc>
        <w:tc>
          <w:tcPr>
            <w:tcW w:w="2526" w:type="dxa"/>
          </w:tcPr>
          <w:p w:rsidR="002B131B" w:rsidRDefault="002B131B" w:rsidP="006C37DF">
            <w:pPr>
              <w:pStyle w:val="InfoBlue"/>
            </w:pPr>
            <w:r>
              <w:t>Pessoas envolvidas no desenvolvimento da solução</w:t>
            </w:r>
            <w:r w:rsidR="003C3FB0">
              <w:t>.</w:t>
            </w:r>
          </w:p>
        </w:tc>
        <w:tc>
          <w:tcPr>
            <w:tcW w:w="3960" w:type="dxa"/>
          </w:tcPr>
          <w:p w:rsidR="002B131B" w:rsidRPr="003C3FB0" w:rsidRDefault="002B131B" w:rsidP="006C37DF">
            <w:pPr>
              <w:pStyle w:val="InfoBlue"/>
            </w:pPr>
            <w:r w:rsidRPr="003C3FB0">
              <w:t>Planejar o ciclo de vida de desenvolvimento</w:t>
            </w:r>
            <w:r w:rsidR="003C7F4F" w:rsidRPr="003C3FB0">
              <w:t xml:space="preserve"> da solução</w:t>
            </w:r>
            <w:r w:rsidR="003C3FB0">
              <w:t>.</w:t>
            </w:r>
          </w:p>
          <w:p w:rsidR="003C7F4F" w:rsidRDefault="003C7F4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Executar e controlar o desenvolvimento da solução</w:t>
            </w:r>
            <w:r w:rsidR="003C3FB0">
              <w:rPr>
                <w:lang w:val="pt-BR"/>
              </w:rPr>
              <w:t>.</w:t>
            </w:r>
          </w:p>
          <w:p w:rsidR="000F5E2F" w:rsidRPr="003C7F4F" w:rsidRDefault="000F5E2F" w:rsidP="003C7F4F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Apresentar a solução</w:t>
            </w:r>
            <w:r w:rsidR="003C3FB0">
              <w:rPr>
                <w:lang w:val="pt-BR"/>
              </w:rPr>
              <w:t xml:space="preserve"> funcionando.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3C3FB0" w:rsidRDefault="003C3FB0" w:rsidP="003C3FB0">
      <w:pPr>
        <w:ind w:left="720"/>
      </w:pPr>
    </w:p>
    <w:p w:rsidR="00317164" w:rsidRPr="00882C9E" w:rsidRDefault="003C3FB0" w:rsidP="00882C9E">
      <w:pPr>
        <w:ind w:left="720"/>
        <w:rPr>
          <w:lang w:val="pt-BR"/>
        </w:rPr>
      </w:pPr>
      <w:r w:rsidRPr="00882C9E">
        <w:rPr>
          <w:lang w:val="pt-BR"/>
        </w:rPr>
        <w:t>O usuário do BookMinder receberá atr</w:t>
      </w:r>
      <w:r w:rsidR="001B53CF">
        <w:rPr>
          <w:lang w:val="pt-BR"/>
        </w:rPr>
        <w:t>avés de mensagens de celular ou e-mail uma notificação enviada pelo sistema automaticamente, informando a data de entrega do livro emprestado, além disso o usuário terá acesso a um sistema web que permitirá consultar os livros cadastrados no acervo da biblioteca e verificar quais livros foram pegos recentemente.</w:t>
      </w:r>
    </w:p>
    <w:p w:rsidR="003C3FB0" w:rsidRPr="003C3FB0" w:rsidRDefault="003C3FB0" w:rsidP="003C3FB0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882C9E" w:rsidRPr="00882C9E" w:rsidRDefault="00882C9E" w:rsidP="00882C9E">
      <w:pPr>
        <w:rPr>
          <w:lang w:val="pt-BR"/>
        </w:rPr>
      </w:pPr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6C37D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2802"/>
        <w:gridCol w:w="1275"/>
        <w:gridCol w:w="3686"/>
        <w:gridCol w:w="1559"/>
      </w:tblGrid>
      <w:tr w:rsidR="00317164" w:rsidTr="00A3623D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686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559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A3623D" w:rsidTr="00A3623D">
        <w:tc>
          <w:tcPr>
            <w:tcW w:w="2802" w:type="dxa"/>
          </w:tcPr>
          <w:p w:rsidR="00317164" w:rsidRDefault="00822B13" w:rsidP="00822B1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AD2509">
              <w:rPr>
                <w:lang w:val="pt-BR"/>
              </w:rPr>
              <w:t xml:space="preserve"> usuários do sistema</w:t>
            </w:r>
          </w:p>
        </w:tc>
        <w:tc>
          <w:tcPr>
            <w:tcW w:w="1275" w:type="dxa"/>
          </w:tcPr>
          <w:p w:rsidR="00317164" w:rsidRDefault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317164" w:rsidRDefault="00AD250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os funcionários que irão operar o sistema.</w:t>
            </w:r>
          </w:p>
        </w:tc>
        <w:tc>
          <w:tcPr>
            <w:tcW w:w="1559" w:type="dxa"/>
          </w:tcPr>
          <w:p w:rsidR="00317164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A3623D" w:rsidRPr="00A3623D" w:rsidTr="00A3623D">
        <w:tc>
          <w:tcPr>
            <w:tcW w:w="2802" w:type="dxa"/>
          </w:tcPr>
          <w:p w:rsidR="00A3623D" w:rsidRDefault="00822B13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Cadastrar </w:t>
            </w:r>
            <w:r w:rsidR="00A3623D">
              <w:rPr>
                <w:lang w:val="pt-BR"/>
              </w:rPr>
              <w:t>alunos</w:t>
            </w:r>
          </w:p>
        </w:tc>
        <w:tc>
          <w:tcPr>
            <w:tcW w:w="1275" w:type="dxa"/>
          </w:tcPr>
          <w:p w:rsidR="00A3623D" w:rsidRDefault="00A3623D" w:rsidP="00E30F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A3623D" w:rsidRDefault="00AD2509" w:rsidP="00A362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dos</w:t>
            </w:r>
            <w:r w:rsidR="00002665">
              <w:rPr>
                <w:lang w:val="pt-BR"/>
              </w:rPr>
              <w:t xml:space="preserve"> emails dos</w:t>
            </w:r>
            <w:r>
              <w:rPr>
                <w:lang w:val="pt-BR"/>
              </w:rPr>
              <w:t xml:space="preserve"> alunos da Faculdade.</w:t>
            </w:r>
          </w:p>
        </w:tc>
        <w:tc>
          <w:tcPr>
            <w:tcW w:w="1559" w:type="dxa"/>
          </w:tcPr>
          <w:p w:rsidR="00A3623D" w:rsidRDefault="00AE0B6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="00002665">
              <w:rPr>
                <w:lang w:val="pt-BR"/>
              </w:rPr>
              <w:t>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970BFE" w:rsidP="004900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Programar notificação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notificações para os usuários através do e-mail cadastrado do aluno.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livros emprestados.</w:t>
            </w:r>
          </w:p>
        </w:tc>
        <w:tc>
          <w:tcPr>
            <w:tcW w:w="1275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4900DA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Verificar a lista de livros e as datas que deverão ser entregues.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385AC2">
              <w:rPr>
                <w:lang w:val="pt-BR"/>
              </w:rPr>
              <w:t>1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C31C4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acervo de livros</w:t>
            </w:r>
          </w:p>
        </w:tc>
        <w:tc>
          <w:tcPr>
            <w:tcW w:w="1275" w:type="dxa"/>
          </w:tcPr>
          <w:p w:rsidR="00D53443" w:rsidRDefault="00D5344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Consultar os livros disponíveis para empréstimo e a quantidade de cada um.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Reserva</w:t>
            </w:r>
            <w:r w:rsidR="006717B3">
              <w:rPr>
                <w:lang w:val="pt-BR"/>
              </w:rPr>
              <w:t>r os</w:t>
            </w:r>
            <w:r>
              <w:rPr>
                <w:lang w:val="pt-BR"/>
              </w:rPr>
              <w:t xml:space="preserve"> livros.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Poder fazer reservas de livros que se encontram disponíveis para empréstimo.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  <w:tr w:rsidR="00D53443" w:rsidRPr="00A3623D" w:rsidTr="00A3623D">
        <w:tc>
          <w:tcPr>
            <w:tcW w:w="2802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Renovar livros emprestados.</w:t>
            </w:r>
          </w:p>
        </w:tc>
        <w:tc>
          <w:tcPr>
            <w:tcW w:w="1275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Alta.</w:t>
            </w:r>
          </w:p>
        </w:tc>
        <w:tc>
          <w:tcPr>
            <w:tcW w:w="3686" w:type="dxa"/>
          </w:tcPr>
          <w:p w:rsidR="00D53443" w:rsidRDefault="008E38C2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renovar um livro através do sistema, sem a necessidade de se dirigir até a Biblioteca.</w:t>
            </w:r>
          </w:p>
        </w:tc>
        <w:tc>
          <w:tcPr>
            <w:tcW w:w="1559" w:type="dxa"/>
          </w:tcPr>
          <w:p w:rsidR="00D53443" w:rsidRDefault="006717B3" w:rsidP="00D534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8E38C2" w:rsidRDefault="008E38C2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17425D" w:rsidRDefault="00317164" w:rsidP="006C37DF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5C2C0A">
        <w:tc>
          <w:tcPr>
            <w:tcW w:w="3652" w:type="dxa"/>
          </w:tcPr>
          <w:p w:rsidR="00317164" w:rsidRDefault="005C2C0A" w:rsidP="000523F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resposta para </w:t>
            </w:r>
            <w:r w:rsidR="001B53CF">
              <w:rPr>
                <w:lang w:val="pt-BR"/>
              </w:rPr>
              <w:t>acesso ao site</w:t>
            </w:r>
            <w:r w:rsidR="000523F9">
              <w:rPr>
                <w:lang w:val="pt-BR"/>
              </w:rPr>
              <w:t xml:space="preserve"> deve ser no máximo de 30 segundos, gerando um timeout caso o tempo seja ultrapassado.</w:t>
            </w:r>
          </w:p>
        </w:tc>
        <w:tc>
          <w:tcPr>
            <w:tcW w:w="1418" w:type="dxa"/>
          </w:tcPr>
          <w:p w:rsidR="00317164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5C2C0A">
        <w:tc>
          <w:tcPr>
            <w:tcW w:w="3652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  <w:r w:rsidR="000523F9">
              <w:rPr>
                <w:lang w:val="pt-BR"/>
              </w:rPr>
              <w:t xml:space="preserve"> de usuários.</w:t>
            </w:r>
          </w:p>
        </w:tc>
        <w:tc>
          <w:tcPr>
            <w:tcW w:w="1418" w:type="dxa"/>
          </w:tcPr>
          <w:p w:rsidR="005C2C0A" w:rsidRDefault="005C2C0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  <w:tr w:rsidR="005C2C0A" w:rsidRPr="000C31DA">
        <w:tc>
          <w:tcPr>
            <w:tcW w:w="3652" w:type="dxa"/>
          </w:tcPr>
          <w:p w:rsidR="005C2C0A" w:rsidRDefault="000C31D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Padrão de interface baseado em HTML 5</w:t>
            </w:r>
            <w:r w:rsidR="000523F9">
              <w:rPr>
                <w:lang w:val="pt-BR"/>
              </w:rPr>
              <w:t>.</w:t>
            </w:r>
          </w:p>
        </w:tc>
        <w:tc>
          <w:tcPr>
            <w:tcW w:w="1418" w:type="dxa"/>
          </w:tcPr>
          <w:p w:rsidR="005C2C0A" w:rsidRDefault="000C31DA" w:rsidP="0026599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265990">
              <w:rPr>
                <w:lang w:val="pt-BR"/>
              </w:rPr>
              <w:t>é</w:t>
            </w:r>
            <w:r>
              <w:rPr>
                <w:lang w:val="pt-BR"/>
              </w:rPr>
              <w:t>dia</w:t>
            </w:r>
          </w:p>
        </w:tc>
        <w:tc>
          <w:tcPr>
            <w:tcW w:w="2835" w:type="dxa"/>
          </w:tcPr>
          <w:p w:rsidR="005C2C0A" w:rsidRPr="000523F9" w:rsidRDefault="006717B3">
            <w:pPr>
              <w:pStyle w:val="Corpodetexto"/>
              <w:ind w:left="0"/>
              <w:rPr>
                <w:u w:val="single"/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6717B3" w:rsidRPr="004A5F01" w:rsidTr="00712249">
        <w:tc>
          <w:tcPr>
            <w:tcW w:w="3652" w:type="dxa"/>
          </w:tcPr>
          <w:p w:rsidR="006717B3" w:rsidRPr="00002665" w:rsidRDefault="006717B3" w:rsidP="00712249">
            <w:pPr>
              <w:pStyle w:val="Corpodetexto"/>
              <w:ind w:left="0"/>
              <w:rPr>
                <w:lang w:val="pt-BR"/>
              </w:rPr>
            </w:pPr>
            <w:r w:rsidRPr="00002665">
              <w:rPr>
                <w:lang w:val="pt-BR"/>
              </w:rPr>
              <w:t>Padrão de geração de relatóriosem PDF</w:t>
            </w:r>
          </w:p>
        </w:tc>
        <w:tc>
          <w:tcPr>
            <w:tcW w:w="1418" w:type="dxa"/>
          </w:tcPr>
          <w:p w:rsidR="006717B3" w:rsidRDefault="006717B3" w:rsidP="00712249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6717B3" w:rsidRDefault="006717B3" w:rsidP="00712249">
            <w:pPr>
              <w:pStyle w:val="Corpodetexto"/>
              <w:ind w:left="0"/>
            </w:pPr>
            <w: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 w:rsidSect="003A48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4FF" w:rsidRDefault="002374FF">
      <w:pPr>
        <w:spacing w:line="240" w:lineRule="auto"/>
      </w:pPr>
      <w:r>
        <w:separator/>
      </w:r>
    </w:p>
  </w:endnote>
  <w:endnote w:type="continuationSeparator" w:id="1">
    <w:p w:rsidR="002374FF" w:rsidRDefault="00237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D75" w:rsidRDefault="00173D7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 w:rsidR="003C5AB1">
            <w:fldChar w:fldCharType="begin"/>
          </w:r>
          <w:r>
            <w:instrText xml:space="preserve"> DATE \@ "yyyy" </w:instrText>
          </w:r>
          <w:r w:rsidR="003C5AB1">
            <w:fldChar w:fldCharType="separate"/>
          </w:r>
          <w:r w:rsidR="002D4C2C">
            <w:rPr>
              <w:noProof/>
            </w:rPr>
            <w:t>2014</w:t>
          </w:r>
          <w:r w:rsidR="003C5AB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3C5AB1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3C5AB1">
            <w:rPr>
              <w:rStyle w:val="Nmerodepgina"/>
            </w:rPr>
            <w:fldChar w:fldCharType="separate"/>
          </w:r>
          <w:r w:rsidR="002D4C2C">
            <w:rPr>
              <w:rStyle w:val="Nmerodepgina"/>
              <w:noProof/>
              <w:lang w:val="pt-BR"/>
            </w:rPr>
            <w:t>2</w:t>
          </w:r>
          <w:r w:rsidR="003C5AB1"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D75" w:rsidRDefault="00173D7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4FF" w:rsidRDefault="002374FF">
      <w:pPr>
        <w:spacing w:line="240" w:lineRule="auto"/>
      </w:pPr>
      <w:r>
        <w:separator/>
      </w:r>
    </w:p>
  </w:footnote>
  <w:footnote w:type="continuationSeparator" w:id="1">
    <w:p w:rsidR="002374FF" w:rsidRDefault="002374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D75" w:rsidRDefault="00173D7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C3FB0" w:rsidP="00EC2B2B">
          <w:pPr>
            <w:rPr>
              <w:lang w:val="pt-BR"/>
            </w:rPr>
          </w:pPr>
          <w:r>
            <w:rPr>
              <w:b/>
            </w:rPr>
            <w:t>BookMinder</w:t>
          </w:r>
        </w:p>
      </w:tc>
      <w:tc>
        <w:tcPr>
          <w:tcW w:w="3179" w:type="dxa"/>
        </w:tcPr>
        <w:p w:rsidR="00317164" w:rsidRDefault="00173D75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00.04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17164" w:rsidP="003C3FB0">
          <w:pPr>
            <w:rPr>
              <w:lang w:val="pt-BR"/>
            </w:rPr>
          </w:pPr>
          <w:r>
            <w:rPr>
              <w:lang w:val="pt-BR"/>
            </w:rPr>
            <w:t>Data:</w:t>
          </w:r>
          <w:r w:rsidR="003C3FB0">
            <w:rPr>
              <w:lang w:val="pt-BR"/>
            </w:rPr>
            <w:t>08/09</w:t>
          </w:r>
          <w:r w:rsidR="0017425D">
            <w:rPr>
              <w:lang w:val="pt-BR"/>
            </w:rPr>
            <w:t>/2014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D75" w:rsidRDefault="00173D7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ED9E65FC"/>
    <w:lvl w:ilvl="0" w:tplc="D77063F4">
      <w:start w:val="1"/>
      <w:numFmt w:val="bullet"/>
      <w:pStyle w:val="InfoBlu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0587"/>
    <w:rsid w:val="00002665"/>
    <w:rsid w:val="000523F9"/>
    <w:rsid w:val="000C31DA"/>
    <w:rsid w:val="000F5E2F"/>
    <w:rsid w:val="001339A0"/>
    <w:rsid w:val="00173D75"/>
    <w:rsid w:val="0017425D"/>
    <w:rsid w:val="001B53CF"/>
    <w:rsid w:val="00222001"/>
    <w:rsid w:val="002221BD"/>
    <w:rsid w:val="0022435F"/>
    <w:rsid w:val="002374FF"/>
    <w:rsid w:val="00265990"/>
    <w:rsid w:val="002B131B"/>
    <w:rsid w:val="002C579F"/>
    <w:rsid w:val="002D4C2C"/>
    <w:rsid w:val="002E176B"/>
    <w:rsid w:val="00317164"/>
    <w:rsid w:val="00385AC2"/>
    <w:rsid w:val="003A48CD"/>
    <w:rsid w:val="003B7D67"/>
    <w:rsid w:val="003C3FB0"/>
    <w:rsid w:val="003C5AB1"/>
    <w:rsid w:val="003C66E7"/>
    <w:rsid w:val="003C7F4F"/>
    <w:rsid w:val="00401201"/>
    <w:rsid w:val="00406B51"/>
    <w:rsid w:val="0042293A"/>
    <w:rsid w:val="004579C7"/>
    <w:rsid w:val="004900DA"/>
    <w:rsid w:val="0049465E"/>
    <w:rsid w:val="004A5F01"/>
    <w:rsid w:val="004D1400"/>
    <w:rsid w:val="005243F9"/>
    <w:rsid w:val="00541C87"/>
    <w:rsid w:val="0055315C"/>
    <w:rsid w:val="00554916"/>
    <w:rsid w:val="005C2C0A"/>
    <w:rsid w:val="005D0D7C"/>
    <w:rsid w:val="00632058"/>
    <w:rsid w:val="006675F3"/>
    <w:rsid w:val="006717B3"/>
    <w:rsid w:val="006857D2"/>
    <w:rsid w:val="006C37DF"/>
    <w:rsid w:val="006F5953"/>
    <w:rsid w:val="008175A1"/>
    <w:rsid w:val="00822B13"/>
    <w:rsid w:val="00882C9E"/>
    <w:rsid w:val="008B06E1"/>
    <w:rsid w:val="008D2359"/>
    <w:rsid w:val="008E38C2"/>
    <w:rsid w:val="008F7413"/>
    <w:rsid w:val="00970BFE"/>
    <w:rsid w:val="009C0331"/>
    <w:rsid w:val="009C5A75"/>
    <w:rsid w:val="00A10587"/>
    <w:rsid w:val="00A153F3"/>
    <w:rsid w:val="00A314B5"/>
    <w:rsid w:val="00A3623D"/>
    <w:rsid w:val="00A6647A"/>
    <w:rsid w:val="00AA6333"/>
    <w:rsid w:val="00AD0573"/>
    <w:rsid w:val="00AD2509"/>
    <w:rsid w:val="00AE0B62"/>
    <w:rsid w:val="00BC0556"/>
    <w:rsid w:val="00C24685"/>
    <w:rsid w:val="00C31C44"/>
    <w:rsid w:val="00C32246"/>
    <w:rsid w:val="00C47673"/>
    <w:rsid w:val="00C950B9"/>
    <w:rsid w:val="00CC4385"/>
    <w:rsid w:val="00D2309E"/>
    <w:rsid w:val="00D53443"/>
    <w:rsid w:val="00D65E58"/>
    <w:rsid w:val="00D93A85"/>
    <w:rsid w:val="00DA7B4B"/>
    <w:rsid w:val="00DC43AD"/>
    <w:rsid w:val="00DD134E"/>
    <w:rsid w:val="00DE3774"/>
    <w:rsid w:val="00E01516"/>
    <w:rsid w:val="00E700FB"/>
    <w:rsid w:val="00EC2B2B"/>
    <w:rsid w:val="00EE78B0"/>
    <w:rsid w:val="00F34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CD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3A48C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3A48CD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3A48C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3A48C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3A48C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A48C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A48C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A48C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3A48C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A48C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A48C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3A48C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3A48CD"/>
    <w:pPr>
      <w:ind w:left="900" w:hanging="900"/>
    </w:pPr>
  </w:style>
  <w:style w:type="paragraph" w:styleId="Sumrio1">
    <w:name w:val="toc 1"/>
    <w:basedOn w:val="Normal"/>
    <w:next w:val="Normal"/>
    <w:semiHidden/>
    <w:rsid w:val="003A48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3A48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3A48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3A48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A48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A48CD"/>
  </w:style>
  <w:style w:type="paragraph" w:customStyle="1" w:styleId="Bullet2">
    <w:name w:val="Bullet2"/>
    <w:basedOn w:val="Normal"/>
    <w:rsid w:val="003A48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A48CD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A48CD"/>
    <w:pPr>
      <w:keepLines/>
      <w:spacing w:after="120"/>
    </w:pPr>
  </w:style>
  <w:style w:type="paragraph" w:styleId="Corpodetexto">
    <w:name w:val="Body Text"/>
    <w:basedOn w:val="Normal"/>
    <w:semiHidden/>
    <w:rsid w:val="003A48CD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A48C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A48CD"/>
    <w:pPr>
      <w:ind w:left="720" w:hanging="432"/>
    </w:pPr>
  </w:style>
  <w:style w:type="character" w:styleId="Refdenotaderodap">
    <w:name w:val="footnote reference"/>
    <w:semiHidden/>
    <w:rsid w:val="003A48C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3A48C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3A48C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3A48C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3A48CD"/>
    <w:pPr>
      <w:ind w:left="600"/>
    </w:pPr>
  </w:style>
  <w:style w:type="paragraph" w:styleId="Sumrio5">
    <w:name w:val="toc 5"/>
    <w:basedOn w:val="Normal"/>
    <w:next w:val="Normal"/>
    <w:semiHidden/>
    <w:rsid w:val="003A48CD"/>
    <w:pPr>
      <w:ind w:left="800"/>
    </w:pPr>
  </w:style>
  <w:style w:type="paragraph" w:styleId="Sumrio6">
    <w:name w:val="toc 6"/>
    <w:basedOn w:val="Normal"/>
    <w:next w:val="Normal"/>
    <w:semiHidden/>
    <w:rsid w:val="003A48CD"/>
    <w:pPr>
      <w:ind w:left="1000"/>
    </w:pPr>
  </w:style>
  <w:style w:type="paragraph" w:styleId="Sumrio7">
    <w:name w:val="toc 7"/>
    <w:basedOn w:val="Normal"/>
    <w:next w:val="Normal"/>
    <w:semiHidden/>
    <w:rsid w:val="003A48CD"/>
    <w:pPr>
      <w:ind w:left="1200"/>
    </w:pPr>
  </w:style>
  <w:style w:type="paragraph" w:styleId="Sumrio8">
    <w:name w:val="toc 8"/>
    <w:basedOn w:val="Normal"/>
    <w:next w:val="Normal"/>
    <w:semiHidden/>
    <w:rsid w:val="003A48CD"/>
    <w:pPr>
      <w:ind w:left="1400"/>
    </w:pPr>
  </w:style>
  <w:style w:type="paragraph" w:styleId="Sumrio9">
    <w:name w:val="toc 9"/>
    <w:basedOn w:val="Normal"/>
    <w:next w:val="Normal"/>
    <w:semiHidden/>
    <w:rsid w:val="003A48CD"/>
    <w:pPr>
      <w:ind w:left="1600"/>
    </w:pPr>
  </w:style>
  <w:style w:type="paragraph" w:customStyle="1" w:styleId="MainTitle">
    <w:name w:val="Main Title"/>
    <w:basedOn w:val="Normal"/>
    <w:rsid w:val="003A48C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3A48CD"/>
    <w:rPr>
      <w:i/>
      <w:color w:val="0000FF"/>
    </w:rPr>
  </w:style>
  <w:style w:type="paragraph" w:styleId="Recuodecorpodetexto">
    <w:name w:val="Body Text Indent"/>
    <w:basedOn w:val="Normal"/>
    <w:semiHidden/>
    <w:rsid w:val="003A48C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3A48C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3A48C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6C37DF"/>
    <w:pPr>
      <w:widowControl/>
      <w:numPr>
        <w:numId w:val="30"/>
      </w:numPr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sid w:val="003A48CD"/>
    <w:rPr>
      <w:color w:val="0000FF"/>
      <w:u w:val="single"/>
    </w:rPr>
  </w:style>
  <w:style w:type="paragraph" w:customStyle="1" w:styleId="infoblue0">
    <w:name w:val="infoblue"/>
    <w:basedOn w:val="Normal"/>
    <w:rsid w:val="003A48C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3A48CD"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rsid w:val="003A48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sid w:val="003A48CD"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CE765-4CD9-4769-9610-53DD11FB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328</TotalTime>
  <Pages>4</Pages>
  <Words>710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Jarley</dc:creator>
  <cp:lastModifiedBy>Gabinete</cp:lastModifiedBy>
  <cp:revision>25</cp:revision>
  <cp:lastPrinted>2001-03-15T17:26:00Z</cp:lastPrinted>
  <dcterms:created xsi:type="dcterms:W3CDTF">2014-09-08T23:49:00Z</dcterms:created>
  <dcterms:modified xsi:type="dcterms:W3CDTF">2014-10-20T20:43:00Z</dcterms:modified>
</cp:coreProperties>
</file>