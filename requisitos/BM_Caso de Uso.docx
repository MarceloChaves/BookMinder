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4B571A">
      <w:pPr>
        <w:pStyle w:val="Ttulo"/>
      </w:pPr>
      <w:r>
        <w:t>BookMinder</w:t>
      </w:r>
      <w:r w:rsidR="00285ED7">
        <w:br/>
        <w:t xml:space="preserve">Caso de Uso: </w:t>
      </w:r>
    </w:p>
    <w:p w:rsidR="00285ED7" w:rsidRDefault="00285ED7">
      <w:pPr>
        <w:pStyle w:val="Ttulo1"/>
      </w:pPr>
      <w:r>
        <w:t>Descrição Resumida</w:t>
      </w:r>
    </w:p>
    <w:p w:rsidR="004B571A" w:rsidRPr="004B571A" w:rsidRDefault="004B571A" w:rsidP="004B571A"/>
    <w:p w:rsidR="00285ED7" w:rsidRDefault="00285ED7">
      <w:pPr>
        <w:pStyle w:val="Ttulo1"/>
      </w:pPr>
      <w:r>
        <w:t>Descrição dos Atores</w:t>
      </w:r>
    </w:p>
    <w:p w:rsidR="004B571A" w:rsidRPr="004B571A" w:rsidRDefault="004B571A" w:rsidP="004B571A"/>
    <w:p w:rsidR="005C3D44" w:rsidRDefault="00285ED7" w:rsidP="004B571A">
      <w:pPr>
        <w:pStyle w:val="Ttulo1"/>
      </w:pPr>
      <w:r>
        <w:t>Pré-condições</w:t>
      </w:r>
    </w:p>
    <w:p w:rsidR="004B571A" w:rsidRPr="004B571A" w:rsidRDefault="004B571A" w:rsidP="004B571A"/>
    <w:p w:rsidR="00285ED7" w:rsidRDefault="00285ED7">
      <w:pPr>
        <w:pStyle w:val="Ttulo1"/>
      </w:pPr>
      <w:r>
        <w:t>Fluxo Principal</w:t>
      </w:r>
    </w:p>
    <w:p w:rsidR="004B571A" w:rsidRPr="004B571A" w:rsidRDefault="004B571A" w:rsidP="004B571A"/>
    <w:p w:rsidR="00285ED7" w:rsidRDefault="003C6BB0">
      <w:pPr>
        <w:pStyle w:val="Ttulo1"/>
      </w:pPr>
      <w:r>
        <w:t>Fluxos Alternativos</w:t>
      </w:r>
    </w:p>
    <w:p w:rsidR="004B571A" w:rsidRPr="004B571A" w:rsidRDefault="004B571A" w:rsidP="004B571A"/>
    <w:p w:rsidR="00285ED7" w:rsidRDefault="00285ED7">
      <w:pPr>
        <w:pStyle w:val="Ttulo1"/>
      </w:pPr>
      <w:r>
        <w:t>Cenários Principais</w:t>
      </w:r>
    </w:p>
    <w:p w:rsidR="004B571A" w:rsidRPr="004B571A" w:rsidRDefault="004B571A" w:rsidP="004B571A"/>
    <w:p w:rsidR="00285ED7" w:rsidRDefault="00285ED7">
      <w:pPr>
        <w:pStyle w:val="Ttulo1"/>
      </w:pPr>
      <w:r>
        <w:t>Pós-condições</w:t>
      </w:r>
    </w:p>
    <w:p w:rsidR="004B571A" w:rsidRPr="004B571A" w:rsidRDefault="004B571A" w:rsidP="004B571A"/>
    <w:p w:rsidR="00285ED7" w:rsidRDefault="00285ED7">
      <w:pPr>
        <w:pStyle w:val="Ttulo1"/>
      </w:pPr>
      <w:r>
        <w:t>Requisitos Adicionais</w:t>
      </w:r>
      <w:bookmarkStart w:id="0" w:name="_GoBack"/>
      <w:bookmarkEnd w:id="0"/>
    </w:p>
    <w:p w:rsidR="00B9279E" w:rsidRPr="008B5890" w:rsidRDefault="00B9279E" w:rsidP="009A33E0">
      <w:pPr>
        <w:pStyle w:val="Corpodetexto"/>
      </w:pPr>
    </w:p>
    <w:sectPr w:rsidR="00B9279E" w:rsidRPr="008B589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6CA" w:rsidRDefault="002C66CA">
      <w:r>
        <w:separator/>
      </w:r>
    </w:p>
  </w:endnote>
  <w:endnote w:type="continuationSeparator" w:id="0">
    <w:p w:rsidR="002C66CA" w:rsidRDefault="002C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B571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B571A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6CA" w:rsidRDefault="002C66CA">
      <w:r>
        <w:separator/>
      </w:r>
    </w:p>
  </w:footnote>
  <w:footnote w:type="continuationSeparator" w:id="0">
    <w:p w:rsidR="002C66CA" w:rsidRDefault="002C6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r>
            <w:rPr>
              <w:sz w:val="20"/>
            </w:rPr>
            <w:t>BookMinder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22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C5A34"/>
    <w:rsid w:val="00141F15"/>
    <w:rsid w:val="00157BEC"/>
    <w:rsid w:val="00285ED7"/>
    <w:rsid w:val="002C66CA"/>
    <w:rsid w:val="003C6BB0"/>
    <w:rsid w:val="003E5274"/>
    <w:rsid w:val="004B571A"/>
    <w:rsid w:val="00516559"/>
    <w:rsid w:val="00536886"/>
    <w:rsid w:val="005C3D44"/>
    <w:rsid w:val="00630A3D"/>
    <w:rsid w:val="00644146"/>
    <w:rsid w:val="00727A1F"/>
    <w:rsid w:val="008160F9"/>
    <w:rsid w:val="008B5890"/>
    <w:rsid w:val="009A33E0"/>
    <w:rsid w:val="00AD2803"/>
    <w:rsid w:val="00B9279E"/>
    <w:rsid w:val="00C56D52"/>
    <w:rsid w:val="00C86C74"/>
    <w:rsid w:val="00D119C5"/>
    <w:rsid w:val="00D50E7D"/>
    <w:rsid w:val="00DD4C79"/>
    <w:rsid w:val="00DF7E86"/>
    <w:rsid w:val="00E4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A97A56-2476-4FF0-B6F1-90DEBA87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95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Marcelo Carlos</cp:lastModifiedBy>
  <cp:revision>11</cp:revision>
  <cp:lastPrinted>2014-08-18T21:56:00Z</cp:lastPrinted>
  <dcterms:created xsi:type="dcterms:W3CDTF">2014-08-18T21:56:00Z</dcterms:created>
  <dcterms:modified xsi:type="dcterms:W3CDTF">2014-09-22T23:47:00Z</dcterms:modified>
</cp:coreProperties>
</file>