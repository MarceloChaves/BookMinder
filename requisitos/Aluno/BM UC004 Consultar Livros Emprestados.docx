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>
      <w:pPr>
        <w:pStyle w:val="Ttulo"/>
      </w:pPr>
      <w:proofErr w:type="spellStart"/>
      <w:r>
        <w:t>BookMinder</w:t>
      </w:r>
      <w:proofErr w:type="spellEnd"/>
      <w:r w:rsidR="00285ED7">
        <w:br/>
        <w:t xml:space="preserve">Caso de Uso: </w:t>
      </w:r>
      <w:r w:rsidR="0006408F">
        <w:t>UC004 – Consultar Livros Emprestados</w:t>
      </w:r>
    </w:p>
    <w:p w:rsidR="0006408F" w:rsidRDefault="0006408F">
      <w:pPr>
        <w:pStyle w:val="Ttulo"/>
      </w:pPr>
    </w:p>
    <w:p w:rsidR="00285ED7" w:rsidRDefault="00285ED7">
      <w:pPr>
        <w:pStyle w:val="Ttulo1"/>
      </w:pPr>
      <w:r>
        <w:t>Descrição Resumida</w:t>
      </w:r>
    </w:p>
    <w:p w:rsidR="004B571A" w:rsidRDefault="0006408F" w:rsidP="0006408F">
      <w:pPr>
        <w:ind w:left="432"/>
      </w:pPr>
      <w:r>
        <w:t>Esse requisito é responsável por consultar os livros que estão emprestados e as datas que deverão ser devolvidos.</w:t>
      </w:r>
    </w:p>
    <w:p w:rsidR="0006408F" w:rsidRPr="004B571A" w:rsidRDefault="0006408F" w:rsidP="0006408F">
      <w:pPr>
        <w:ind w:left="432"/>
      </w:pPr>
    </w:p>
    <w:p w:rsidR="00285ED7" w:rsidRDefault="00285ED7">
      <w:pPr>
        <w:pStyle w:val="Ttulo1"/>
      </w:pPr>
      <w:r>
        <w:t>Descrição dos Atores</w:t>
      </w:r>
    </w:p>
    <w:p w:rsidR="004B571A" w:rsidRDefault="0006408F" w:rsidP="0006408F">
      <w:pPr>
        <w:ind w:left="432"/>
      </w:pPr>
      <w:r>
        <w:t>2.1. Aluno</w:t>
      </w:r>
    </w:p>
    <w:p w:rsidR="0006408F" w:rsidRPr="004B571A" w:rsidRDefault="0006408F" w:rsidP="0006408F">
      <w:pPr>
        <w:ind w:left="432"/>
      </w:pPr>
    </w:p>
    <w:p w:rsidR="005C3D44" w:rsidRDefault="00285ED7" w:rsidP="004B571A">
      <w:pPr>
        <w:pStyle w:val="Ttulo1"/>
      </w:pPr>
      <w:r>
        <w:t>Pré-condições</w:t>
      </w:r>
    </w:p>
    <w:p w:rsidR="004B571A" w:rsidRDefault="0006408F" w:rsidP="0006408F">
      <w:pPr>
        <w:ind w:left="432"/>
      </w:pPr>
      <w:r>
        <w:t>N/A</w:t>
      </w:r>
    </w:p>
    <w:p w:rsidR="0006408F" w:rsidRPr="004B571A" w:rsidRDefault="0006408F" w:rsidP="0006408F">
      <w:pPr>
        <w:ind w:left="432"/>
      </w:pPr>
    </w:p>
    <w:p w:rsidR="00285ED7" w:rsidRDefault="00285ED7" w:rsidP="0080694F">
      <w:pPr>
        <w:pStyle w:val="Ttulo1"/>
        <w:spacing w:line="240" w:lineRule="auto"/>
      </w:pPr>
      <w:r>
        <w:t>Fluxo Principal</w:t>
      </w:r>
    </w:p>
    <w:p w:rsidR="004B571A" w:rsidRDefault="00FA43CF" w:rsidP="0080694F">
      <w:pPr>
        <w:spacing w:after="240"/>
        <w:ind w:left="432"/>
      </w:pPr>
      <w:r>
        <w:t xml:space="preserve">1. </w:t>
      </w:r>
      <w:r w:rsidR="0006408F">
        <w:t xml:space="preserve">Esse caso de uso </w:t>
      </w:r>
      <w:r w:rsidR="00F57253">
        <w:t>começa quando o usuário escolhe</w:t>
      </w:r>
      <w:r w:rsidR="0006408F">
        <w:t xml:space="preserve"> a opção “Livros Emprestados”.</w:t>
      </w:r>
    </w:p>
    <w:p w:rsidR="0006408F" w:rsidRPr="00262310" w:rsidRDefault="00FA43CF" w:rsidP="0080694F">
      <w:pPr>
        <w:spacing w:after="240"/>
        <w:ind w:left="432"/>
        <w:rPr>
          <w:b/>
        </w:rPr>
      </w:pPr>
      <w:r>
        <w:t>2.</w:t>
      </w:r>
      <w:r w:rsidR="0006408F">
        <w:t xml:space="preserve"> </w:t>
      </w:r>
      <w:r>
        <w:t>O sistema exibe uma tela com a lista de livros que foram emprestados, constando o código do livro, o nome e a data da devolução.</w:t>
      </w:r>
      <w:r w:rsidR="00262310">
        <w:t xml:space="preserve"> </w:t>
      </w:r>
      <w:r w:rsidR="00262310">
        <w:rPr>
          <w:b/>
        </w:rPr>
        <w:t>[FA1]</w:t>
      </w:r>
    </w:p>
    <w:p w:rsidR="00FA43CF" w:rsidRDefault="00FA43CF" w:rsidP="0080694F">
      <w:pPr>
        <w:spacing w:after="240"/>
        <w:ind w:left="432"/>
      </w:pPr>
      <w:r>
        <w:t>3. O usuário pode clicar em “Retornar”</w:t>
      </w:r>
      <w:r w:rsidR="008474C0">
        <w:t xml:space="preserve">, para voltar ao </w:t>
      </w:r>
      <w:proofErr w:type="gramStart"/>
      <w:r w:rsidR="008474C0">
        <w:t>menu</w:t>
      </w:r>
      <w:proofErr w:type="gramEnd"/>
      <w:r w:rsidR="008474C0">
        <w:t xml:space="preserve"> principal, encerrando o caso de uso.</w:t>
      </w:r>
      <w:r>
        <w:t xml:space="preserve"> </w:t>
      </w:r>
    </w:p>
    <w:p w:rsidR="00FA43CF" w:rsidRPr="004B571A" w:rsidRDefault="00FA43CF" w:rsidP="0006408F">
      <w:pPr>
        <w:ind w:left="432"/>
      </w:pPr>
      <w:r>
        <w:t xml:space="preserve"> </w:t>
      </w:r>
    </w:p>
    <w:p w:rsidR="00285ED7" w:rsidRDefault="003C6BB0">
      <w:pPr>
        <w:pStyle w:val="Ttulo1"/>
      </w:pPr>
      <w:r>
        <w:t>Fluxos Alternativos</w:t>
      </w:r>
    </w:p>
    <w:p w:rsidR="00262310" w:rsidRDefault="00262310" w:rsidP="00FA43CF">
      <w:pPr>
        <w:ind w:firstLine="432"/>
        <w:rPr>
          <w:b/>
        </w:rPr>
      </w:pPr>
    </w:p>
    <w:p w:rsidR="00262310" w:rsidRDefault="00FA43CF" w:rsidP="00FA43CF">
      <w:pPr>
        <w:ind w:firstLine="432"/>
        <w:rPr>
          <w:b/>
        </w:rPr>
      </w:pPr>
      <w:r w:rsidRPr="008474C0">
        <w:rPr>
          <w:b/>
        </w:rPr>
        <w:t>[FA1]</w:t>
      </w:r>
      <w:r w:rsidR="00262310">
        <w:rPr>
          <w:b/>
        </w:rPr>
        <w:t xml:space="preserve"> </w:t>
      </w:r>
    </w:p>
    <w:p w:rsidR="00262310" w:rsidRDefault="00262310" w:rsidP="00FA43CF">
      <w:pPr>
        <w:ind w:firstLine="432"/>
        <w:rPr>
          <w:b/>
        </w:rPr>
      </w:pPr>
    </w:p>
    <w:p w:rsidR="00FA43CF" w:rsidRDefault="00FA43CF" w:rsidP="00262310">
      <w:pPr>
        <w:pStyle w:val="PargrafodaLista"/>
        <w:numPr>
          <w:ilvl w:val="0"/>
          <w:numId w:val="12"/>
        </w:numPr>
      </w:pPr>
      <w:r>
        <w:t xml:space="preserve">Caso não exista nenhum livro a ser devolvido, a mensagem “Não </w:t>
      </w:r>
      <w:proofErr w:type="gramStart"/>
      <w:r>
        <w:t>existem</w:t>
      </w:r>
      <w:proofErr w:type="gramEnd"/>
      <w:r>
        <w:t xml:space="preserve"> livros emprestados” é exibida.</w:t>
      </w:r>
    </w:p>
    <w:p w:rsidR="004F37BF" w:rsidRDefault="004F37BF" w:rsidP="00262310">
      <w:pPr>
        <w:pStyle w:val="PargrafodaLista"/>
        <w:numPr>
          <w:ilvl w:val="0"/>
          <w:numId w:val="12"/>
        </w:numPr>
      </w:pPr>
      <w:r>
        <w:t>O caso de uso é encerrado.</w:t>
      </w:r>
      <w:bookmarkStart w:id="0" w:name="_GoBack"/>
      <w:bookmarkEnd w:id="0"/>
    </w:p>
    <w:p w:rsidR="00FA43CF" w:rsidRPr="004B571A" w:rsidRDefault="00FA43CF" w:rsidP="00FA43CF">
      <w:pPr>
        <w:ind w:firstLine="432"/>
      </w:pPr>
    </w:p>
    <w:p w:rsidR="00B736BD" w:rsidRPr="00B736BD" w:rsidRDefault="00285ED7" w:rsidP="00B736BD">
      <w:pPr>
        <w:pStyle w:val="Ttulo1"/>
      </w:pPr>
      <w:r>
        <w:t>Cenários Principais</w:t>
      </w:r>
    </w:p>
    <w:p w:rsidR="00B736BD" w:rsidRDefault="00B736BD" w:rsidP="00B736BD">
      <w:pPr>
        <w:pStyle w:val="Ttulo2"/>
        <w:numPr>
          <w:ilvl w:val="1"/>
          <w:numId w:val="1"/>
        </w:numPr>
        <w:tabs>
          <w:tab w:val="clear" w:pos="576"/>
          <w:tab w:val="num" w:pos="1002"/>
        </w:tabs>
        <w:ind w:left="1002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E9662D" w:rsidRDefault="00E9662D" w:rsidP="00E9662D"/>
    <w:p w:rsidR="00FA43CF" w:rsidRDefault="00FA43CF" w:rsidP="0000634D">
      <w:pPr>
        <w:pStyle w:val="PargrafodaLista"/>
        <w:numPr>
          <w:ilvl w:val="0"/>
          <w:numId w:val="13"/>
        </w:numPr>
      </w:pPr>
      <w:r>
        <w:t>Todos os passos do Fluxo Principal.</w:t>
      </w:r>
    </w:p>
    <w:p w:rsidR="0000634D" w:rsidRDefault="0000634D" w:rsidP="0000634D">
      <w:pPr>
        <w:pStyle w:val="PargrafodaLista"/>
        <w:ind w:left="1077"/>
      </w:pPr>
    </w:p>
    <w:p w:rsidR="00E9662D" w:rsidRPr="00E9662D" w:rsidRDefault="0000634D" w:rsidP="00E9662D">
      <w:pPr>
        <w:pStyle w:val="Ttulo2"/>
        <w:numPr>
          <w:ilvl w:val="1"/>
          <w:numId w:val="1"/>
        </w:numPr>
        <w:tabs>
          <w:tab w:val="clear" w:pos="576"/>
          <w:tab w:val="num" w:pos="1002"/>
        </w:tabs>
        <w:ind w:left="1002"/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2</w:t>
      </w:r>
      <w:proofErr w:type="gramEnd"/>
    </w:p>
    <w:p w:rsidR="00E9662D" w:rsidRDefault="00E9662D" w:rsidP="00E9662D">
      <w:pPr>
        <w:pStyle w:val="PargrafodaLista"/>
        <w:ind w:left="1077"/>
      </w:pPr>
    </w:p>
    <w:p w:rsidR="00AA4052" w:rsidRDefault="00AA4052" w:rsidP="00AA4052">
      <w:pPr>
        <w:pStyle w:val="PargrafodaLista"/>
        <w:numPr>
          <w:ilvl w:val="0"/>
          <w:numId w:val="14"/>
        </w:numPr>
      </w:pPr>
      <w:r>
        <w:t xml:space="preserve">Fluxo Principal até o passo </w:t>
      </w:r>
      <w:proofErr w:type="gramStart"/>
      <w:r>
        <w:t>2</w:t>
      </w:r>
      <w:proofErr w:type="gramEnd"/>
      <w:r>
        <w:t>.</w:t>
      </w:r>
    </w:p>
    <w:p w:rsidR="00AA4052" w:rsidRDefault="00AA4052" w:rsidP="00AA4052">
      <w:pPr>
        <w:pStyle w:val="PargrafodaLista"/>
        <w:numPr>
          <w:ilvl w:val="0"/>
          <w:numId w:val="14"/>
        </w:numPr>
      </w:pPr>
      <w:r>
        <w:lastRenderedPageBreak/>
        <w:t>Fluxo Alternativo [FA1]</w:t>
      </w:r>
    </w:p>
    <w:p w:rsidR="00FA43CF" w:rsidRDefault="00FA43CF" w:rsidP="00FA43CF">
      <w:pPr>
        <w:ind w:left="432"/>
      </w:pPr>
    </w:p>
    <w:p w:rsidR="00FA43CF" w:rsidRPr="004B571A" w:rsidRDefault="00FA43CF" w:rsidP="00FA43CF">
      <w:pPr>
        <w:ind w:left="432"/>
      </w:pPr>
    </w:p>
    <w:p w:rsidR="00285ED7" w:rsidRDefault="00285ED7">
      <w:pPr>
        <w:pStyle w:val="Ttulo1"/>
      </w:pPr>
      <w:r>
        <w:t>Pós-condições</w:t>
      </w:r>
    </w:p>
    <w:p w:rsidR="00FA43CF" w:rsidRDefault="00FA43CF" w:rsidP="00FA43CF">
      <w:pPr>
        <w:ind w:left="432"/>
      </w:pPr>
      <w:r>
        <w:t>Ao final da execução do caso de uso, o Aluno visualiza a lista de livros emprestados.</w:t>
      </w:r>
    </w:p>
    <w:p w:rsidR="00FA43CF" w:rsidRPr="004B571A" w:rsidRDefault="00FA43CF" w:rsidP="00FA43CF">
      <w:pPr>
        <w:ind w:left="432"/>
      </w:pPr>
    </w:p>
    <w:p w:rsidR="00285ED7" w:rsidRDefault="00285ED7">
      <w:pPr>
        <w:pStyle w:val="Ttulo1"/>
      </w:pPr>
      <w:r>
        <w:t>Requisitos Adicionais</w:t>
      </w:r>
    </w:p>
    <w:p w:rsidR="00B9279E" w:rsidRPr="008B5890" w:rsidRDefault="003C56AB" w:rsidP="003C56AB">
      <w:pPr>
        <w:pStyle w:val="Corpodetexto"/>
        <w:ind w:left="0" w:firstLine="432"/>
      </w:pPr>
      <w:r>
        <w:t>N/A</w:t>
      </w:r>
    </w:p>
    <w:sectPr w:rsidR="00B9279E" w:rsidRPr="008B589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5A4" w:rsidRDefault="007D65A4">
      <w:r>
        <w:separator/>
      </w:r>
    </w:p>
  </w:endnote>
  <w:endnote w:type="continuationSeparator" w:id="0">
    <w:p w:rsidR="007D65A4" w:rsidRDefault="007D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F37B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F37B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5A4" w:rsidRDefault="007D65A4">
      <w:r>
        <w:separator/>
      </w:r>
    </w:p>
  </w:footnote>
  <w:footnote w:type="continuationSeparator" w:id="0">
    <w:p w:rsidR="007D65A4" w:rsidRDefault="007D6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BookMinder</w:t>
          </w:r>
          <w:proofErr w:type="spell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22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CBE0702"/>
    <w:multiLevelType w:val="hybridMultilevel"/>
    <w:tmpl w:val="40C089F6"/>
    <w:lvl w:ilvl="0" w:tplc="A6D01F9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2AB2A80"/>
    <w:multiLevelType w:val="hybridMultilevel"/>
    <w:tmpl w:val="39EC7E3E"/>
    <w:lvl w:ilvl="0" w:tplc="79120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AA3153A"/>
    <w:multiLevelType w:val="hybridMultilevel"/>
    <w:tmpl w:val="7B9ED548"/>
    <w:lvl w:ilvl="0" w:tplc="C4BAA2A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8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0634D"/>
    <w:rsid w:val="0006408F"/>
    <w:rsid w:val="000C5A34"/>
    <w:rsid w:val="00141F15"/>
    <w:rsid w:val="00157BEC"/>
    <w:rsid w:val="00262310"/>
    <w:rsid w:val="00285ED7"/>
    <w:rsid w:val="002C66CA"/>
    <w:rsid w:val="003C56AB"/>
    <w:rsid w:val="003C6BB0"/>
    <w:rsid w:val="003E5274"/>
    <w:rsid w:val="004B571A"/>
    <w:rsid w:val="004F37BF"/>
    <w:rsid w:val="00516559"/>
    <w:rsid w:val="00536886"/>
    <w:rsid w:val="005C3D44"/>
    <w:rsid w:val="00630A3D"/>
    <w:rsid w:val="00644146"/>
    <w:rsid w:val="00727A1F"/>
    <w:rsid w:val="007D65A4"/>
    <w:rsid w:val="0080694F"/>
    <w:rsid w:val="008160F9"/>
    <w:rsid w:val="008474C0"/>
    <w:rsid w:val="008B5890"/>
    <w:rsid w:val="009A33E0"/>
    <w:rsid w:val="00AA4052"/>
    <w:rsid w:val="00AD2803"/>
    <w:rsid w:val="00B14D04"/>
    <w:rsid w:val="00B736BD"/>
    <w:rsid w:val="00B9279E"/>
    <w:rsid w:val="00C56D52"/>
    <w:rsid w:val="00C86C74"/>
    <w:rsid w:val="00D119C5"/>
    <w:rsid w:val="00D50E7D"/>
    <w:rsid w:val="00DD4C79"/>
    <w:rsid w:val="00DF7E86"/>
    <w:rsid w:val="00E40232"/>
    <w:rsid w:val="00E9662D"/>
    <w:rsid w:val="00F57253"/>
    <w:rsid w:val="00F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23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B736BD"/>
    <w:rPr>
      <w:rFonts w:ascii="Arial" w:hAnsi="Arial"/>
      <w:b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23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B736BD"/>
    <w:rPr>
      <w:rFonts w:ascii="Arial" w:hAnsi="Arial"/>
      <w:b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116</TotalTime>
  <Pages>2</Pages>
  <Words>176</Words>
  <Characters>829</Characters>
  <Application>Microsoft Office Word</Application>
  <DocSecurity>0</DocSecurity>
  <Lines>6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BRUNO DANTAS</cp:lastModifiedBy>
  <cp:revision>23</cp:revision>
  <cp:lastPrinted>2014-08-18T21:56:00Z</cp:lastPrinted>
  <dcterms:created xsi:type="dcterms:W3CDTF">2014-08-18T21:56:00Z</dcterms:created>
  <dcterms:modified xsi:type="dcterms:W3CDTF">2014-10-14T01:24:00Z</dcterms:modified>
</cp:coreProperties>
</file>