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 w:rsidP="009D00CC">
      <w:pPr>
        <w:pStyle w:val="Ttulo"/>
      </w:pPr>
      <w:proofErr w:type="gramStart"/>
      <w:r>
        <w:t>BookMinder</w:t>
      </w:r>
      <w:proofErr w:type="gramEnd"/>
      <w:r w:rsidR="00285ED7">
        <w:br/>
        <w:t>Caso de Uso:</w:t>
      </w:r>
      <w:r w:rsidR="0027487C">
        <w:t xml:space="preserve"> UC005</w:t>
      </w:r>
      <w:r w:rsidR="00285ED7">
        <w:t xml:space="preserve"> </w:t>
      </w:r>
      <w:r w:rsidR="0027487C">
        <w:t>Consultar Acervo</w:t>
      </w:r>
    </w:p>
    <w:p w:rsidR="00563518" w:rsidRDefault="00563518" w:rsidP="00563518">
      <w:pPr>
        <w:pStyle w:val="Ttulo1"/>
        <w:numPr>
          <w:ilvl w:val="0"/>
          <w:numId w:val="1"/>
        </w:numPr>
        <w:jc w:val="both"/>
      </w:pPr>
      <w:r>
        <w:t>Descrição Resumida</w:t>
      </w:r>
    </w:p>
    <w:p w:rsidR="000B06DA" w:rsidRDefault="00671A0C" w:rsidP="00974074">
      <w:pPr>
        <w:ind w:firstLine="432"/>
        <w:jc w:val="both"/>
      </w:pPr>
      <w:r>
        <w:t xml:space="preserve">Requisito responsável pela </w:t>
      </w:r>
      <w:r w:rsidR="0027487C">
        <w:t>consulta do acervo de livros existentes na biblioteca.</w:t>
      </w:r>
    </w:p>
    <w:p w:rsidR="000B06DA" w:rsidRDefault="000B06DA" w:rsidP="009D00CC">
      <w:pPr>
        <w:ind w:left="432"/>
        <w:jc w:val="both"/>
      </w:pPr>
    </w:p>
    <w:p w:rsidR="00563518" w:rsidRPr="007C520E" w:rsidRDefault="00563518" w:rsidP="00563518">
      <w:pPr>
        <w:pStyle w:val="Ttulo1"/>
        <w:numPr>
          <w:ilvl w:val="0"/>
          <w:numId w:val="1"/>
        </w:numPr>
        <w:jc w:val="both"/>
      </w:pPr>
      <w:r>
        <w:t>Descrição dos Atores</w:t>
      </w:r>
    </w:p>
    <w:p w:rsidR="00563518" w:rsidRPr="0064178B" w:rsidRDefault="00563518" w:rsidP="00563518">
      <w:pPr>
        <w:ind w:left="432"/>
        <w:jc w:val="both"/>
        <w:rPr>
          <w:b/>
        </w:rPr>
      </w:pPr>
      <w:r w:rsidRPr="0064178B">
        <w:rPr>
          <w:b/>
        </w:rPr>
        <w:t xml:space="preserve">2.1 </w:t>
      </w:r>
      <w:r>
        <w:rPr>
          <w:b/>
        </w:rPr>
        <w:t>Aluno</w:t>
      </w:r>
    </w:p>
    <w:p w:rsidR="006531AA" w:rsidRPr="006531AA" w:rsidRDefault="006531AA" w:rsidP="009D00CC">
      <w:pPr>
        <w:ind w:left="432"/>
        <w:jc w:val="both"/>
        <w:rPr>
          <w:b/>
        </w:rPr>
      </w:pPr>
    </w:p>
    <w:p w:rsidR="000B06DA" w:rsidRDefault="00285ED7" w:rsidP="009D00CC">
      <w:pPr>
        <w:pStyle w:val="Ttulo1"/>
        <w:jc w:val="both"/>
      </w:pPr>
      <w:r>
        <w:t>Pré-condições</w:t>
      </w:r>
    </w:p>
    <w:p w:rsidR="00235A24" w:rsidRDefault="00235A24" w:rsidP="009D00CC">
      <w:pPr>
        <w:ind w:left="432"/>
        <w:jc w:val="both"/>
      </w:pPr>
      <w:r>
        <w:t>Deve existir um acervo de livros devidamente cadastrado.</w:t>
      </w:r>
    </w:p>
    <w:p w:rsidR="001D1B3F" w:rsidRPr="00235A24" w:rsidRDefault="001D1B3F" w:rsidP="009D00CC">
      <w:pPr>
        <w:ind w:left="432"/>
        <w:jc w:val="both"/>
      </w:pPr>
    </w:p>
    <w:p w:rsidR="000B06DA" w:rsidRDefault="00285ED7" w:rsidP="009D00CC">
      <w:pPr>
        <w:pStyle w:val="Ttulo1"/>
        <w:jc w:val="both"/>
      </w:pPr>
      <w:r>
        <w:t>Fluxo Principal</w:t>
      </w:r>
    </w:p>
    <w:p w:rsidR="00A035BC" w:rsidRPr="00A035BC" w:rsidRDefault="00A035BC" w:rsidP="009D00CC">
      <w:pPr>
        <w:jc w:val="both"/>
      </w:pPr>
    </w:p>
    <w:p w:rsidR="00D9085D" w:rsidRDefault="00235A24" w:rsidP="009D00CC">
      <w:pPr>
        <w:pStyle w:val="PargrafodaLista"/>
        <w:numPr>
          <w:ilvl w:val="0"/>
          <w:numId w:val="12"/>
        </w:numPr>
        <w:jc w:val="both"/>
      </w:pPr>
      <w:r>
        <w:t xml:space="preserve">O aluno escolhe a opção “Consultar Acervo” na tela </w:t>
      </w:r>
      <w:r w:rsidR="00D61947">
        <w:t xml:space="preserve">principal </w:t>
      </w:r>
      <w:r>
        <w:t>do sistema.</w:t>
      </w:r>
    </w:p>
    <w:p w:rsidR="002C5999" w:rsidRDefault="00235A24" w:rsidP="009D00CC">
      <w:pPr>
        <w:pStyle w:val="PargrafodaLista"/>
        <w:numPr>
          <w:ilvl w:val="0"/>
          <w:numId w:val="12"/>
        </w:numPr>
        <w:jc w:val="both"/>
      </w:pPr>
      <w:r>
        <w:t xml:space="preserve">O sistema exibe uma nova tela com os campos </w:t>
      </w:r>
      <w:r w:rsidR="002C5999">
        <w:t>necessários para realizar a busca a serem preenchidos.</w:t>
      </w:r>
    </w:p>
    <w:p w:rsidR="00D9085D" w:rsidRPr="00035310" w:rsidRDefault="00235A24" w:rsidP="009D00CC">
      <w:pPr>
        <w:pStyle w:val="PargrafodaLista"/>
        <w:numPr>
          <w:ilvl w:val="0"/>
          <w:numId w:val="12"/>
        </w:numPr>
        <w:jc w:val="both"/>
      </w:pPr>
      <w:r>
        <w:t>O aluno preenche os campos e clica em “Consultar”.</w:t>
      </w:r>
    </w:p>
    <w:p w:rsidR="00035310" w:rsidRDefault="00035310" w:rsidP="009D00CC">
      <w:pPr>
        <w:pStyle w:val="PargrafodaLista"/>
        <w:numPr>
          <w:ilvl w:val="0"/>
          <w:numId w:val="12"/>
        </w:numPr>
        <w:jc w:val="both"/>
      </w:pPr>
      <w:r>
        <w:t>O sistema se comunica com o banco de dados e realiza uma busca por livros, utilizando as informações fornecidas.</w:t>
      </w:r>
      <w:r w:rsidR="008E5EC6">
        <w:t xml:space="preserve"> </w:t>
      </w:r>
      <w:r w:rsidR="008E5EC6">
        <w:rPr>
          <w:b/>
        </w:rPr>
        <w:t>[FEXC1</w:t>
      </w:r>
      <w:r w:rsidR="008E5EC6" w:rsidRPr="00F216D5">
        <w:rPr>
          <w:b/>
        </w:rPr>
        <w:t>]</w:t>
      </w:r>
      <w:r w:rsidR="008E5EC6">
        <w:rPr>
          <w:b/>
        </w:rPr>
        <w:t xml:space="preserve"> [FEXC2</w:t>
      </w:r>
      <w:r w:rsidR="008E5EC6" w:rsidRPr="00F216D5">
        <w:rPr>
          <w:b/>
        </w:rPr>
        <w:t>]</w:t>
      </w:r>
    </w:p>
    <w:p w:rsidR="00674BC1" w:rsidRDefault="00235A24" w:rsidP="009D00CC">
      <w:pPr>
        <w:pStyle w:val="PargrafodaLista"/>
        <w:numPr>
          <w:ilvl w:val="0"/>
          <w:numId w:val="12"/>
        </w:numPr>
        <w:jc w:val="both"/>
      </w:pPr>
      <w:r>
        <w:t xml:space="preserve">O sistema exibe </w:t>
      </w:r>
      <w:r w:rsidR="00EE786E">
        <w:t>na tela</w:t>
      </w:r>
      <w:r w:rsidR="004A31B9">
        <w:t xml:space="preserve"> os resultados obtidos da busca.</w:t>
      </w:r>
      <w:r w:rsidR="00674BC1">
        <w:t xml:space="preserve"> </w:t>
      </w:r>
      <w:r w:rsidR="004A31B9">
        <w:rPr>
          <w:b/>
        </w:rPr>
        <w:t>[FA1</w:t>
      </w:r>
      <w:r w:rsidR="003F445F" w:rsidRPr="00A035BC">
        <w:rPr>
          <w:b/>
        </w:rPr>
        <w:t>]</w:t>
      </w:r>
    </w:p>
    <w:p w:rsidR="002635A7" w:rsidRDefault="00674BC1" w:rsidP="009D00CC">
      <w:pPr>
        <w:pStyle w:val="PargrafodaLista"/>
        <w:numPr>
          <w:ilvl w:val="0"/>
          <w:numId w:val="12"/>
        </w:numPr>
        <w:jc w:val="both"/>
      </w:pPr>
      <w:r>
        <w:t xml:space="preserve"> </w:t>
      </w:r>
      <w:r w:rsidR="003F445F">
        <w:t xml:space="preserve">O usuário </w:t>
      </w:r>
      <w:r w:rsidR="004A31B9">
        <w:t xml:space="preserve">pode </w:t>
      </w:r>
      <w:r w:rsidR="003F445F">
        <w:t>encerra</w:t>
      </w:r>
      <w:r w:rsidR="004A31B9">
        <w:t>r</w:t>
      </w:r>
      <w:r w:rsidR="003F445F">
        <w:t xml:space="preserve"> o caso de uso a qualquer momento ao clicar no botão “Encerrar”.</w:t>
      </w:r>
    </w:p>
    <w:p w:rsidR="000B06DA" w:rsidRPr="004B571A" w:rsidRDefault="000B06DA" w:rsidP="009D00CC">
      <w:pPr>
        <w:jc w:val="both"/>
      </w:pPr>
    </w:p>
    <w:p w:rsidR="00285ED7" w:rsidRDefault="003C6BB0" w:rsidP="009D00CC">
      <w:pPr>
        <w:pStyle w:val="Ttulo1"/>
        <w:jc w:val="both"/>
      </w:pPr>
      <w:r>
        <w:t>Fluxos Alternativos</w:t>
      </w:r>
    </w:p>
    <w:p w:rsidR="00775B9D" w:rsidRDefault="00775B9D" w:rsidP="009D00CC">
      <w:pPr>
        <w:ind w:left="432"/>
        <w:jc w:val="both"/>
        <w:rPr>
          <w:b/>
        </w:rPr>
      </w:pPr>
    </w:p>
    <w:p w:rsidR="00986D95" w:rsidRDefault="00775B9D" w:rsidP="009D00CC">
      <w:pPr>
        <w:ind w:left="432"/>
        <w:jc w:val="both"/>
        <w:rPr>
          <w:b/>
        </w:rPr>
      </w:pPr>
      <w:r>
        <w:rPr>
          <w:b/>
        </w:rPr>
        <w:t xml:space="preserve"> [FA1</w:t>
      </w:r>
      <w:r w:rsidR="00986D95">
        <w:rPr>
          <w:b/>
        </w:rPr>
        <w:t>]</w:t>
      </w:r>
    </w:p>
    <w:p w:rsidR="00282F06" w:rsidRDefault="008A254F" w:rsidP="009D00CC">
      <w:pPr>
        <w:pStyle w:val="PargrafodaLista"/>
        <w:numPr>
          <w:ilvl w:val="0"/>
          <w:numId w:val="17"/>
        </w:numPr>
        <w:jc w:val="both"/>
      </w:pPr>
      <w:r>
        <w:t xml:space="preserve">Caso o sistema não encontre o livro pesquisado pelo aluno, uma mensagem </w:t>
      </w:r>
      <w:r w:rsidR="00282F06">
        <w:t>s</w:t>
      </w:r>
      <w:r>
        <w:t>erá exibida na tela</w:t>
      </w:r>
      <w:r w:rsidR="00282F06">
        <w:t>.</w:t>
      </w:r>
    </w:p>
    <w:p w:rsidR="00EE786E" w:rsidRDefault="00EE786E" w:rsidP="009D00CC">
      <w:pPr>
        <w:pStyle w:val="PargrafodaLista"/>
        <w:numPr>
          <w:ilvl w:val="0"/>
          <w:numId w:val="17"/>
        </w:numPr>
        <w:jc w:val="both"/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3F445F" w:rsidRPr="003F445F" w:rsidRDefault="003F445F" w:rsidP="009D00CC">
      <w:pPr>
        <w:ind w:left="432"/>
        <w:jc w:val="both"/>
        <w:rPr>
          <w:b/>
        </w:rPr>
      </w:pPr>
    </w:p>
    <w:p w:rsidR="0040654C" w:rsidRDefault="0040654C" w:rsidP="009D00CC">
      <w:pPr>
        <w:pStyle w:val="Ttulo1"/>
        <w:jc w:val="both"/>
      </w:pPr>
      <w:r>
        <w:t>Fluxos de Exceção</w:t>
      </w:r>
    </w:p>
    <w:p w:rsidR="0040654C" w:rsidRDefault="0040654C" w:rsidP="0040654C">
      <w:pPr>
        <w:ind w:firstLine="720"/>
        <w:jc w:val="both"/>
        <w:rPr>
          <w:b/>
        </w:rPr>
      </w:pPr>
    </w:p>
    <w:p w:rsidR="0040654C" w:rsidRDefault="0040654C" w:rsidP="0040654C">
      <w:pPr>
        <w:ind w:firstLine="720"/>
        <w:jc w:val="both"/>
        <w:rPr>
          <w:b/>
        </w:rPr>
      </w:pPr>
      <w:r>
        <w:rPr>
          <w:b/>
        </w:rPr>
        <w:t>[FEXC1</w:t>
      </w:r>
      <w:r w:rsidRPr="00F216D5">
        <w:rPr>
          <w:b/>
        </w:rPr>
        <w:t>]</w:t>
      </w:r>
      <w:r>
        <w:rPr>
          <w:b/>
        </w:rPr>
        <w:t xml:space="preserve"> Timeout</w:t>
      </w:r>
    </w:p>
    <w:p w:rsidR="0040654C" w:rsidRDefault="0040654C" w:rsidP="0040654C">
      <w:pPr>
        <w:ind w:firstLine="432"/>
        <w:jc w:val="both"/>
        <w:rPr>
          <w:b/>
        </w:rPr>
      </w:pPr>
    </w:p>
    <w:p w:rsidR="0040654C" w:rsidRDefault="0040654C" w:rsidP="0040654C">
      <w:pPr>
        <w:pStyle w:val="PargrafodaLista"/>
        <w:numPr>
          <w:ilvl w:val="0"/>
          <w:numId w:val="20"/>
        </w:numPr>
        <w:jc w:val="both"/>
      </w:pPr>
      <w:r>
        <w:t>Se o tempo de busca ultrapassar 10 segundos, uma mensagem de timeout será exibida na tela.</w:t>
      </w:r>
    </w:p>
    <w:p w:rsidR="0040654C" w:rsidRPr="008B77ED" w:rsidRDefault="0040654C" w:rsidP="0040654C">
      <w:pPr>
        <w:pStyle w:val="PargrafodaLista"/>
        <w:numPr>
          <w:ilvl w:val="0"/>
          <w:numId w:val="20"/>
        </w:numPr>
        <w:jc w:val="both"/>
      </w:pPr>
      <w:r>
        <w:t>O caso de uso é encerrado.</w:t>
      </w:r>
    </w:p>
    <w:p w:rsidR="0040654C" w:rsidRDefault="0040654C" w:rsidP="0040654C">
      <w:pPr>
        <w:jc w:val="both"/>
      </w:pPr>
    </w:p>
    <w:p w:rsidR="008E5EC6" w:rsidRDefault="008E5EC6" w:rsidP="0040654C">
      <w:pPr>
        <w:jc w:val="both"/>
      </w:pPr>
    </w:p>
    <w:p w:rsidR="008E5EC6" w:rsidRDefault="008E5EC6" w:rsidP="0040654C">
      <w:pPr>
        <w:jc w:val="both"/>
      </w:pPr>
    </w:p>
    <w:p w:rsidR="0040654C" w:rsidRDefault="0040654C" w:rsidP="0040654C">
      <w:pPr>
        <w:jc w:val="both"/>
      </w:pPr>
    </w:p>
    <w:p w:rsidR="0040654C" w:rsidRDefault="0040654C" w:rsidP="0040654C">
      <w:pPr>
        <w:ind w:left="432" w:firstLine="288"/>
        <w:jc w:val="both"/>
        <w:rPr>
          <w:b/>
        </w:rPr>
      </w:pPr>
      <w:r>
        <w:rPr>
          <w:b/>
        </w:rPr>
        <w:lastRenderedPageBreak/>
        <w:t>[FEXCE2] Falha na conexão com o banco de dados externo</w:t>
      </w:r>
    </w:p>
    <w:p w:rsidR="0040654C" w:rsidRDefault="0040654C" w:rsidP="0040654C">
      <w:pPr>
        <w:ind w:left="432"/>
        <w:jc w:val="both"/>
        <w:rPr>
          <w:b/>
        </w:rPr>
      </w:pPr>
    </w:p>
    <w:p w:rsidR="0040654C" w:rsidRDefault="0040654C" w:rsidP="0040654C">
      <w:pPr>
        <w:pStyle w:val="PargrafodaLista"/>
        <w:numPr>
          <w:ilvl w:val="0"/>
          <w:numId w:val="21"/>
        </w:numPr>
        <w:ind w:left="1134"/>
        <w:jc w:val="both"/>
      </w:pPr>
      <w:r>
        <w:t>Caso o sistema não consiga estabelecer conexão com o banco de dados externo para realizar a busca, uma mensagem será exibida na tela.</w:t>
      </w:r>
    </w:p>
    <w:p w:rsidR="0040654C" w:rsidRPr="008B77ED" w:rsidRDefault="0040654C" w:rsidP="0040654C">
      <w:pPr>
        <w:pStyle w:val="PargrafodaLista"/>
        <w:numPr>
          <w:ilvl w:val="0"/>
          <w:numId w:val="21"/>
        </w:numPr>
        <w:ind w:left="1134"/>
        <w:jc w:val="both"/>
      </w:pPr>
      <w:r>
        <w:t>O caso de uso é encerrado.</w:t>
      </w:r>
    </w:p>
    <w:p w:rsidR="0040654C" w:rsidRDefault="0040654C" w:rsidP="0040654C">
      <w:pPr>
        <w:ind w:left="432"/>
        <w:jc w:val="both"/>
        <w:rPr>
          <w:b/>
        </w:rPr>
      </w:pPr>
    </w:p>
    <w:p w:rsidR="00285ED7" w:rsidRDefault="00285ED7" w:rsidP="009D00CC">
      <w:pPr>
        <w:pStyle w:val="Ttulo1"/>
        <w:jc w:val="both"/>
      </w:pPr>
      <w:r>
        <w:t>Cenários Principais</w:t>
      </w:r>
    </w:p>
    <w:p w:rsidR="00F96F67" w:rsidRDefault="00F96F67" w:rsidP="009D00CC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40654C" w:rsidRPr="0040654C" w:rsidRDefault="0040654C" w:rsidP="0040654C"/>
    <w:p w:rsidR="00F96F67" w:rsidRDefault="00F96F67" w:rsidP="009D00CC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400747" w:rsidRPr="00F96F67" w:rsidRDefault="00400747" w:rsidP="00400747">
      <w:pPr>
        <w:pStyle w:val="Corpodetexto"/>
        <w:ind w:left="1440"/>
        <w:jc w:val="both"/>
        <w:rPr>
          <w:sz w:val="24"/>
          <w:szCs w:val="24"/>
        </w:rPr>
      </w:pPr>
    </w:p>
    <w:p w:rsidR="00EE786E" w:rsidRDefault="00EE786E" w:rsidP="009D00CC">
      <w:pPr>
        <w:pStyle w:val="Ttulo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 w:rsidR="00775B9D">
        <w:rPr>
          <w:sz w:val="24"/>
          <w:szCs w:val="24"/>
        </w:rPr>
        <w:t>2</w:t>
      </w:r>
      <w:proofErr w:type="gramEnd"/>
    </w:p>
    <w:p w:rsidR="00400747" w:rsidRPr="00400747" w:rsidRDefault="00400747" w:rsidP="00400747"/>
    <w:p w:rsidR="00EE786E" w:rsidRDefault="00EE786E" w:rsidP="009D00CC">
      <w:pPr>
        <w:pStyle w:val="Corpodetexto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Principal até o passo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</w:p>
    <w:p w:rsidR="00EE786E" w:rsidRPr="00F96F67" w:rsidRDefault="00775B9D" w:rsidP="009D00CC">
      <w:pPr>
        <w:pStyle w:val="Corpodetexto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Alternativo </w:t>
      </w:r>
      <w:r w:rsidRPr="00400747">
        <w:rPr>
          <w:b/>
          <w:sz w:val="24"/>
          <w:szCs w:val="24"/>
        </w:rPr>
        <w:t>[FA1</w:t>
      </w:r>
      <w:r w:rsidR="00EE786E" w:rsidRPr="00400747">
        <w:rPr>
          <w:b/>
          <w:sz w:val="24"/>
          <w:szCs w:val="24"/>
        </w:rPr>
        <w:t>]</w:t>
      </w:r>
      <w:r w:rsidR="00EE786E" w:rsidRPr="00400747">
        <w:rPr>
          <w:sz w:val="24"/>
          <w:szCs w:val="24"/>
        </w:rPr>
        <w:t>.</w:t>
      </w:r>
    </w:p>
    <w:p w:rsidR="004B571A" w:rsidRPr="004B571A" w:rsidRDefault="004B571A" w:rsidP="009D00CC">
      <w:pPr>
        <w:jc w:val="both"/>
      </w:pPr>
    </w:p>
    <w:p w:rsidR="00285ED7" w:rsidRDefault="00285ED7" w:rsidP="009D00CC">
      <w:pPr>
        <w:pStyle w:val="Ttulo1"/>
        <w:jc w:val="both"/>
      </w:pPr>
      <w:r>
        <w:t>Pós-condições</w:t>
      </w:r>
    </w:p>
    <w:p w:rsidR="004B571A" w:rsidRPr="004B571A" w:rsidRDefault="0040654C" w:rsidP="009D00CC">
      <w:pPr>
        <w:ind w:left="432"/>
        <w:jc w:val="both"/>
      </w:pPr>
      <w:r>
        <w:t>Resultado de busca de livros no acervo exibido em tela</w:t>
      </w:r>
      <w:r w:rsidR="0052199C">
        <w:t>, com suas respectivas informações</w:t>
      </w:r>
      <w:r>
        <w:t>.</w:t>
      </w:r>
    </w:p>
    <w:p w:rsidR="00285ED7" w:rsidRDefault="00285ED7" w:rsidP="009D00CC">
      <w:pPr>
        <w:pStyle w:val="Ttulo1"/>
        <w:jc w:val="both"/>
      </w:pPr>
      <w:r>
        <w:t>Requisitos Adicionais</w:t>
      </w:r>
      <w:bookmarkStart w:id="0" w:name="_GoBack"/>
      <w:bookmarkEnd w:id="0"/>
    </w:p>
    <w:p w:rsidR="00B9279E" w:rsidRPr="008B5890" w:rsidRDefault="00A85F04" w:rsidP="009D00CC">
      <w:pPr>
        <w:pStyle w:val="Corpodetexto"/>
        <w:jc w:val="both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8AB" w:rsidRDefault="007438AB">
      <w:r>
        <w:separator/>
      </w:r>
    </w:p>
  </w:endnote>
  <w:endnote w:type="continuationSeparator" w:id="0">
    <w:p w:rsidR="007438AB" w:rsidRDefault="00743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8A002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A002E">
            <w:rPr>
              <w:rStyle w:val="Nmerodepgina"/>
              <w:sz w:val="20"/>
            </w:rPr>
            <w:fldChar w:fldCharType="separate"/>
          </w:r>
          <w:r w:rsidR="00E83582">
            <w:rPr>
              <w:rStyle w:val="Nmerodepgina"/>
              <w:noProof/>
              <w:sz w:val="20"/>
            </w:rPr>
            <w:t>2</w:t>
          </w:r>
          <w:r w:rsidR="008A002E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8A002E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A002E">
            <w:rPr>
              <w:rStyle w:val="Nmerodepgina"/>
              <w:sz w:val="20"/>
              <w:szCs w:val="20"/>
            </w:rPr>
            <w:fldChar w:fldCharType="separate"/>
          </w:r>
          <w:r w:rsidR="00E83582">
            <w:rPr>
              <w:rStyle w:val="Nmerodepgina"/>
              <w:noProof/>
              <w:sz w:val="20"/>
              <w:szCs w:val="20"/>
            </w:rPr>
            <w:t>2</w:t>
          </w:r>
          <w:r w:rsidR="008A002E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8AB" w:rsidRDefault="007438AB">
      <w:r>
        <w:separator/>
      </w:r>
    </w:p>
  </w:footnote>
  <w:footnote w:type="continuationSeparator" w:id="0">
    <w:p w:rsidR="007438AB" w:rsidRDefault="007438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D6194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00.02</w:t>
          </w:r>
        </w:p>
      </w:tc>
    </w:tr>
    <w:tr w:rsidR="00285ED7">
      <w:tc>
        <w:tcPr>
          <w:tcW w:w="6379" w:type="dxa"/>
        </w:tcPr>
        <w:p w:rsidR="00285ED7" w:rsidRDefault="00285ED7" w:rsidP="00D61947">
          <w:pPr>
            <w:tabs>
              <w:tab w:val="left" w:pos="4155"/>
            </w:tabs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D61947">
            <w:rPr>
              <w:sz w:val="20"/>
            </w:rPr>
            <w:t>Consultar Acervo</w:t>
          </w:r>
        </w:p>
      </w:tc>
      <w:tc>
        <w:tcPr>
          <w:tcW w:w="2369" w:type="dxa"/>
        </w:tcPr>
        <w:p w:rsidR="00285ED7" w:rsidRDefault="00D61947" w:rsidP="00D61947">
          <w:pPr>
            <w:rPr>
              <w:sz w:val="20"/>
            </w:rPr>
          </w:pPr>
          <w:r>
            <w:rPr>
              <w:sz w:val="20"/>
            </w:rPr>
            <w:t xml:space="preserve">  Data: 20/01/2015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03413"/>
    <w:multiLevelType w:val="hybridMultilevel"/>
    <w:tmpl w:val="9C141EC2"/>
    <w:lvl w:ilvl="0" w:tplc="5B8A497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DD65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186658"/>
    <w:multiLevelType w:val="hybridMultilevel"/>
    <w:tmpl w:val="8C729402"/>
    <w:lvl w:ilvl="0" w:tplc="6BF03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6600E98"/>
    <w:multiLevelType w:val="hybridMultilevel"/>
    <w:tmpl w:val="AD565BA0"/>
    <w:lvl w:ilvl="0" w:tplc="A9E8D15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2547B31"/>
    <w:multiLevelType w:val="hybridMultilevel"/>
    <w:tmpl w:val="B5BA344C"/>
    <w:lvl w:ilvl="0" w:tplc="B5C4BB1C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7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74F05FC0"/>
    <w:multiLevelType w:val="hybridMultilevel"/>
    <w:tmpl w:val="28D4C74E"/>
    <w:lvl w:ilvl="0" w:tplc="DA6AA98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4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9"/>
  </w:num>
  <w:num w:numId="11">
    <w:abstractNumId w:val="15"/>
  </w:num>
  <w:num w:numId="12">
    <w:abstractNumId w:val="17"/>
  </w:num>
  <w:num w:numId="13">
    <w:abstractNumId w:val="10"/>
  </w:num>
  <w:num w:numId="14">
    <w:abstractNumId w:val="13"/>
  </w:num>
  <w:num w:numId="15">
    <w:abstractNumId w:val="8"/>
  </w:num>
  <w:num w:numId="16">
    <w:abstractNumId w:val="18"/>
  </w:num>
  <w:num w:numId="17">
    <w:abstractNumId w:val="4"/>
  </w:num>
  <w:num w:numId="18">
    <w:abstractNumId w:val="16"/>
  </w:num>
  <w:num w:numId="19">
    <w:abstractNumId w:val="7"/>
  </w:num>
  <w:num w:numId="20">
    <w:abstractNumId w:val="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035310"/>
    <w:rsid w:val="000B06DA"/>
    <w:rsid w:val="000C5A34"/>
    <w:rsid w:val="000F5982"/>
    <w:rsid w:val="00141F15"/>
    <w:rsid w:val="00157BEC"/>
    <w:rsid w:val="001D1B3F"/>
    <w:rsid w:val="001E61AC"/>
    <w:rsid w:val="001F6A95"/>
    <w:rsid w:val="00230AFC"/>
    <w:rsid w:val="00235A24"/>
    <w:rsid w:val="002635A7"/>
    <w:rsid w:val="0027487C"/>
    <w:rsid w:val="00282F06"/>
    <w:rsid w:val="00285ED7"/>
    <w:rsid w:val="00290948"/>
    <w:rsid w:val="002A3030"/>
    <w:rsid w:val="002B3CEE"/>
    <w:rsid w:val="002C5999"/>
    <w:rsid w:val="002C66CA"/>
    <w:rsid w:val="002D233E"/>
    <w:rsid w:val="0032247C"/>
    <w:rsid w:val="003873B2"/>
    <w:rsid w:val="003A2C15"/>
    <w:rsid w:val="003C6BB0"/>
    <w:rsid w:val="003E5274"/>
    <w:rsid w:val="003F445F"/>
    <w:rsid w:val="00400747"/>
    <w:rsid w:val="0040654C"/>
    <w:rsid w:val="00446B40"/>
    <w:rsid w:val="004A31B9"/>
    <w:rsid w:val="004B571A"/>
    <w:rsid w:val="00516559"/>
    <w:rsid w:val="0052199C"/>
    <w:rsid w:val="00534D71"/>
    <w:rsid w:val="00536886"/>
    <w:rsid w:val="00563518"/>
    <w:rsid w:val="005C3D44"/>
    <w:rsid w:val="00630A3D"/>
    <w:rsid w:val="0064178B"/>
    <w:rsid w:val="00644146"/>
    <w:rsid w:val="006531AA"/>
    <w:rsid w:val="00671A0C"/>
    <w:rsid w:val="00674BC1"/>
    <w:rsid w:val="00727A1F"/>
    <w:rsid w:val="007438AB"/>
    <w:rsid w:val="00775B9D"/>
    <w:rsid w:val="008160F9"/>
    <w:rsid w:val="008A002E"/>
    <w:rsid w:val="008A254F"/>
    <w:rsid w:val="008B5890"/>
    <w:rsid w:val="008C5781"/>
    <w:rsid w:val="008E5EC6"/>
    <w:rsid w:val="00900B01"/>
    <w:rsid w:val="0093620E"/>
    <w:rsid w:val="00974074"/>
    <w:rsid w:val="009862FD"/>
    <w:rsid w:val="00986D95"/>
    <w:rsid w:val="009A33E0"/>
    <w:rsid w:val="009D00CC"/>
    <w:rsid w:val="00A035BC"/>
    <w:rsid w:val="00A85F04"/>
    <w:rsid w:val="00AD2803"/>
    <w:rsid w:val="00B9279E"/>
    <w:rsid w:val="00B95090"/>
    <w:rsid w:val="00B9739D"/>
    <w:rsid w:val="00BA39D8"/>
    <w:rsid w:val="00C56D52"/>
    <w:rsid w:val="00C86C74"/>
    <w:rsid w:val="00CB1FDA"/>
    <w:rsid w:val="00CC2052"/>
    <w:rsid w:val="00D119C5"/>
    <w:rsid w:val="00D50E7D"/>
    <w:rsid w:val="00D61947"/>
    <w:rsid w:val="00D73AC4"/>
    <w:rsid w:val="00D842C6"/>
    <w:rsid w:val="00D9085D"/>
    <w:rsid w:val="00DC76CF"/>
    <w:rsid w:val="00DD4C79"/>
    <w:rsid w:val="00DF7E86"/>
    <w:rsid w:val="00E40232"/>
    <w:rsid w:val="00E83582"/>
    <w:rsid w:val="00ED000E"/>
    <w:rsid w:val="00ED2735"/>
    <w:rsid w:val="00EE786E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9FE94-4D20-4826-BC6E-4A4181FF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247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Nilton</cp:lastModifiedBy>
  <cp:revision>45</cp:revision>
  <cp:lastPrinted>2015-01-20T17:57:00Z</cp:lastPrinted>
  <dcterms:created xsi:type="dcterms:W3CDTF">2014-08-18T21:56:00Z</dcterms:created>
  <dcterms:modified xsi:type="dcterms:W3CDTF">2015-01-20T17:58:00Z</dcterms:modified>
</cp:coreProperties>
</file>