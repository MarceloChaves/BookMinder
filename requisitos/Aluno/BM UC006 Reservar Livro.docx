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4B571A">
      <w:pPr>
        <w:pStyle w:val="Ttulo"/>
      </w:pPr>
      <w:proofErr w:type="spellStart"/>
      <w:proofErr w:type="gramStart"/>
      <w:r>
        <w:t>BookMinder</w:t>
      </w:r>
      <w:proofErr w:type="spellEnd"/>
      <w:proofErr w:type="gramEnd"/>
      <w:r w:rsidR="00285ED7">
        <w:br/>
        <w:t>Caso de Uso:</w:t>
      </w:r>
      <w:r w:rsidR="00671A0C">
        <w:t xml:space="preserve"> UC006</w:t>
      </w:r>
      <w:r w:rsidR="00285ED7">
        <w:t xml:space="preserve"> </w:t>
      </w:r>
      <w:r w:rsidR="00671A0C">
        <w:t>Reservar Livro</w:t>
      </w:r>
    </w:p>
    <w:p w:rsidR="00285ED7" w:rsidRDefault="00285ED7">
      <w:pPr>
        <w:pStyle w:val="Ttulo1"/>
      </w:pPr>
      <w:r>
        <w:t>Descrição Resumida</w:t>
      </w:r>
    </w:p>
    <w:p w:rsidR="000B06DA" w:rsidRDefault="00671A0C" w:rsidP="00671A0C">
      <w:pPr>
        <w:ind w:left="432"/>
      </w:pPr>
      <w:r>
        <w:t>Requisito responsável pela solicitação de reserva de livro.</w:t>
      </w:r>
    </w:p>
    <w:p w:rsidR="009360EB" w:rsidRDefault="009360EB" w:rsidP="009360EB">
      <w:pPr>
        <w:pStyle w:val="Ttulo1"/>
        <w:numPr>
          <w:ilvl w:val="0"/>
          <w:numId w:val="0"/>
        </w:numPr>
        <w:ind w:left="432"/>
      </w:pPr>
    </w:p>
    <w:p w:rsidR="003046C4" w:rsidRDefault="003046C4" w:rsidP="003046C4">
      <w:pPr>
        <w:pStyle w:val="Ttulo1"/>
      </w:pPr>
      <w:r>
        <w:t xml:space="preserve">Descrição </w:t>
      </w:r>
      <w:r>
        <w:t>dos Atores</w:t>
      </w:r>
    </w:p>
    <w:p w:rsidR="000B06DA" w:rsidRPr="0064178B" w:rsidRDefault="000B06DA" w:rsidP="000B06DA">
      <w:pPr>
        <w:ind w:left="432"/>
      </w:pPr>
    </w:p>
    <w:p w:rsidR="000B06DA" w:rsidRPr="0064178B" w:rsidRDefault="000B06DA" w:rsidP="000B06DA">
      <w:pPr>
        <w:ind w:left="432"/>
        <w:rPr>
          <w:b/>
        </w:rPr>
      </w:pPr>
      <w:r w:rsidRPr="0064178B">
        <w:rPr>
          <w:b/>
        </w:rPr>
        <w:t xml:space="preserve">2.1 </w:t>
      </w:r>
      <w:r w:rsidR="00671A0C">
        <w:rPr>
          <w:b/>
        </w:rPr>
        <w:t>Aluno</w:t>
      </w:r>
    </w:p>
    <w:p w:rsidR="000B06DA" w:rsidRPr="004B571A" w:rsidRDefault="000B06DA" w:rsidP="000B06DA">
      <w:pPr>
        <w:ind w:left="432"/>
      </w:pPr>
    </w:p>
    <w:p w:rsidR="000B06DA" w:rsidRDefault="00285ED7" w:rsidP="000B06DA">
      <w:pPr>
        <w:pStyle w:val="Ttulo1"/>
      </w:pPr>
      <w:r>
        <w:t>Pré-condições</w:t>
      </w:r>
    </w:p>
    <w:p w:rsidR="009360EB" w:rsidRPr="00235A24" w:rsidRDefault="009360EB" w:rsidP="009360EB">
      <w:pPr>
        <w:ind w:left="432"/>
      </w:pPr>
      <w:r>
        <w:t>Deve existir um acervo de livros devidamente cadastrado.</w:t>
      </w:r>
    </w:p>
    <w:p w:rsidR="00285ED7" w:rsidRDefault="00285ED7">
      <w:pPr>
        <w:pStyle w:val="Ttulo1"/>
      </w:pPr>
      <w:r>
        <w:t>Fluxo Principal</w:t>
      </w:r>
      <w:bookmarkStart w:id="0" w:name="_GoBack"/>
      <w:bookmarkEnd w:id="0"/>
    </w:p>
    <w:p w:rsidR="000B06DA" w:rsidRDefault="000B06DA" w:rsidP="000B06DA">
      <w:pPr>
        <w:ind w:left="432"/>
      </w:pPr>
    </w:p>
    <w:p w:rsidR="00CB1FDA" w:rsidRDefault="00671A0C" w:rsidP="000B06DA">
      <w:pPr>
        <w:pStyle w:val="PargrafodaLista"/>
        <w:numPr>
          <w:ilvl w:val="0"/>
          <w:numId w:val="12"/>
        </w:numPr>
      </w:pPr>
      <w:r>
        <w:t>Este caso de uso se inicia quando o aluno escolhe a opção “Solicitar Reserva” na tela inicial do sistema.</w:t>
      </w:r>
    </w:p>
    <w:p w:rsidR="004B571A" w:rsidRDefault="00CB1FDA" w:rsidP="000B06DA">
      <w:pPr>
        <w:pStyle w:val="PargrafodaLista"/>
        <w:numPr>
          <w:ilvl w:val="0"/>
          <w:numId w:val="12"/>
        </w:numPr>
      </w:pPr>
      <w:r>
        <w:t xml:space="preserve">O sistema o redireciona para a tela de </w:t>
      </w:r>
      <w:r w:rsidR="00E316AE">
        <w:t>busca de livros, com os campos</w:t>
      </w:r>
      <w:r w:rsidR="00671A0C">
        <w:t xml:space="preserve"> </w:t>
      </w:r>
      <w:r w:rsidR="00E316AE">
        <w:t>“</w:t>
      </w:r>
      <w:r w:rsidR="00671A0C">
        <w:t>Livro</w:t>
      </w:r>
      <w:r w:rsidR="00E316AE">
        <w:t>”</w:t>
      </w:r>
      <w:r w:rsidR="00671A0C">
        <w:t xml:space="preserve">, </w:t>
      </w:r>
      <w:r w:rsidR="00E316AE">
        <w:t>“</w:t>
      </w:r>
      <w:r w:rsidR="00671A0C">
        <w:t>Autor</w:t>
      </w:r>
      <w:r w:rsidR="00E316AE">
        <w:t>”</w:t>
      </w:r>
      <w:r w:rsidR="00671A0C">
        <w:t xml:space="preserve"> e </w:t>
      </w:r>
      <w:r w:rsidR="00E316AE">
        <w:t>“</w:t>
      </w:r>
      <w:r w:rsidR="00671A0C">
        <w:t>Palavra-chave</w:t>
      </w:r>
      <w:r w:rsidR="00E316AE">
        <w:t>”</w:t>
      </w:r>
      <w:r w:rsidR="00671A0C">
        <w:t xml:space="preserve"> a ser preenchidos.</w:t>
      </w:r>
    </w:p>
    <w:p w:rsidR="00CB1FDA" w:rsidRDefault="00CB1FDA" w:rsidP="00CB1FDA">
      <w:pPr>
        <w:pStyle w:val="PargrafodaLista"/>
        <w:numPr>
          <w:ilvl w:val="0"/>
          <w:numId w:val="12"/>
        </w:numPr>
      </w:pPr>
      <w:r>
        <w:t xml:space="preserve">O </w:t>
      </w:r>
      <w:r w:rsidR="00671A0C">
        <w:t xml:space="preserve">aluno </w:t>
      </w:r>
      <w:r>
        <w:t>preenche os campos</w:t>
      </w:r>
      <w:r w:rsidR="00671A0C">
        <w:t xml:space="preserve"> desejados e clica em “Buscar”.</w:t>
      </w:r>
      <w:r w:rsidR="00D360D5">
        <w:t xml:space="preserve"> </w:t>
      </w:r>
      <w:r w:rsidR="00D360D5">
        <w:rPr>
          <w:b/>
        </w:rPr>
        <w:t>[FA1]</w:t>
      </w:r>
    </w:p>
    <w:p w:rsidR="00FE1D04" w:rsidRDefault="00CB1FDA" w:rsidP="00FE1D04">
      <w:pPr>
        <w:pStyle w:val="PargrafodaLista"/>
        <w:numPr>
          <w:ilvl w:val="0"/>
          <w:numId w:val="12"/>
        </w:numPr>
      </w:pPr>
      <w:r>
        <w:t xml:space="preserve">O </w:t>
      </w:r>
      <w:r w:rsidR="00671A0C">
        <w:t>sistema realiza a busca pelo livro e exibe a lista de livros encontrados.</w:t>
      </w:r>
      <w:r w:rsidR="00D360D5">
        <w:t xml:space="preserve"> </w:t>
      </w:r>
      <w:r w:rsidR="00D360D5">
        <w:rPr>
          <w:b/>
        </w:rPr>
        <w:t>[FA2]</w:t>
      </w:r>
    </w:p>
    <w:p w:rsidR="00CB1FDA" w:rsidRDefault="00671A0C" w:rsidP="00CB1FDA">
      <w:pPr>
        <w:pStyle w:val="PargrafodaLista"/>
        <w:numPr>
          <w:ilvl w:val="0"/>
          <w:numId w:val="12"/>
        </w:numPr>
      </w:pPr>
      <w:r>
        <w:t>O Aluno escolhe o livro desejado e clica no botão “Reservar”.</w:t>
      </w:r>
    </w:p>
    <w:p w:rsidR="00671A0C" w:rsidRDefault="00671A0C" w:rsidP="00CB1FDA">
      <w:pPr>
        <w:pStyle w:val="PargrafodaLista"/>
        <w:numPr>
          <w:ilvl w:val="0"/>
          <w:numId w:val="12"/>
        </w:numPr>
      </w:pPr>
      <w:r>
        <w:t>O sistema confirma a operação exibindo a mensagem na tela “Reserva</w:t>
      </w:r>
      <w:r w:rsidR="00384F3F">
        <w:t xml:space="preserve"> confirmada. 24h para retirada”.</w:t>
      </w:r>
    </w:p>
    <w:p w:rsidR="00FE1D04" w:rsidRDefault="00FE1D04" w:rsidP="00FE1D04">
      <w:pPr>
        <w:pStyle w:val="PargrafodaLista"/>
        <w:ind w:left="792"/>
      </w:pPr>
    </w:p>
    <w:p w:rsidR="000B06DA" w:rsidRPr="004B571A" w:rsidRDefault="000B06DA" w:rsidP="004B571A"/>
    <w:p w:rsidR="00285ED7" w:rsidRDefault="003C6BB0">
      <w:pPr>
        <w:pStyle w:val="Ttulo1"/>
      </w:pPr>
      <w:r>
        <w:t>Fluxos Alternativos</w:t>
      </w:r>
    </w:p>
    <w:p w:rsidR="002D233E" w:rsidRDefault="002D233E" w:rsidP="002D233E">
      <w:pPr>
        <w:ind w:left="432"/>
        <w:rPr>
          <w:b/>
        </w:rPr>
      </w:pPr>
      <w:r w:rsidRPr="002D233E">
        <w:rPr>
          <w:b/>
        </w:rPr>
        <w:t>[FA1]</w:t>
      </w:r>
    </w:p>
    <w:p w:rsidR="002D233E" w:rsidRDefault="00D360D5" w:rsidP="001E61AC">
      <w:pPr>
        <w:pStyle w:val="PargrafodaLista"/>
        <w:numPr>
          <w:ilvl w:val="0"/>
          <w:numId w:val="14"/>
        </w:numPr>
      </w:pPr>
      <w:r>
        <w:t>Ca</w:t>
      </w:r>
      <w:r w:rsidR="001E61AC">
        <w:t>so os campos não sejam preenchidos, o sistema exibe a mensagem “Campos vazios”.</w:t>
      </w:r>
    </w:p>
    <w:p w:rsidR="001E61AC" w:rsidRDefault="001E61AC" w:rsidP="001E61AC">
      <w:pPr>
        <w:pStyle w:val="PargrafodaLista"/>
        <w:numPr>
          <w:ilvl w:val="0"/>
          <w:numId w:val="14"/>
        </w:numPr>
      </w:pPr>
      <w:r>
        <w:t xml:space="preserve">O sistema retorna ao passo </w:t>
      </w:r>
      <w:proofErr w:type="gramStart"/>
      <w:r>
        <w:t>2</w:t>
      </w:r>
      <w:proofErr w:type="gramEnd"/>
      <w:r>
        <w:t xml:space="preserve"> do fluxo principal.</w:t>
      </w:r>
    </w:p>
    <w:p w:rsidR="00D360D5" w:rsidRDefault="00D360D5" w:rsidP="00D360D5">
      <w:pPr>
        <w:ind w:left="432"/>
        <w:rPr>
          <w:b/>
        </w:rPr>
      </w:pPr>
    </w:p>
    <w:p w:rsidR="00D360D5" w:rsidRDefault="00D360D5" w:rsidP="00D360D5">
      <w:pPr>
        <w:ind w:left="432"/>
        <w:rPr>
          <w:b/>
        </w:rPr>
      </w:pPr>
      <w:r>
        <w:rPr>
          <w:b/>
        </w:rPr>
        <w:t>[FA2]</w:t>
      </w:r>
    </w:p>
    <w:p w:rsidR="00D360D5" w:rsidRDefault="00D360D5" w:rsidP="00D360D5">
      <w:pPr>
        <w:pStyle w:val="PargrafodaLista"/>
        <w:numPr>
          <w:ilvl w:val="0"/>
          <w:numId w:val="16"/>
        </w:numPr>
      </w:pPr>
      <w:r>
        <w:t xml:space="preserve">Caso o sistema não encontre o livro pesquisado pelo aluno, uma mensagem será exibida na tela: “Livro não encontrado”. </w:t>
      </w:r>
    </w:p>
    <w:p w:rsidR="00D360D5" w:rsidRPr="00D360D5" w:rsidRDefault="00D360D5" w:rsidP="00D360D5">
      <w:pPr>
        <w:pStyle w:val="PargrafodaLista"/>
        <w:numPr>
          <w:ilvl w:val="0"/>
          <w:numId w:val="16"/>
        </w:numPr>
      </w:pPr>
      <w:r>
        <w:t xml:space="preserve">O sistema retorna ao passo </w:t>
      </w:r>
      <w:proofErr w:type="gramStart"/>
      <w:r>
        <w:t>2</w:t>
      </w:r>
      <w:proofErr w:type="gramEnd"/>
      <w:r>
        <w:t xml:space="preserve"> do fluxo principal.</w:t>
      </w:r>
    </w:p>
    <w:p w:rsidR="002D233E" w:rsidRPr="002D233E" w:rsidRDefault="002D233E" w:rsidP="002D233E">
      <w:r>
        <w:tab/>
      </w:r>
    </w:p>
    <w:p w:rsidR="00285ED7" w:rsidRDefault="00285ED7">
      <w:pPr>
        <w:pStyle w:val="Ttulo1"/>
      </w:pPr>
      <w:r>
        <w:t>Cenários Principais</w:t>
      </w:r>
    </w:p>
    <w:p w:rsidR="00F96F67" w:rsidRPr="00F96F67" w:rsidRDefault="00F96F67" w:rsidP="00F96F67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1</w:t>
      </w:r>
      <w:proofErr w:type="gramEnd"/>
    </w:p>
    <w:p w:rsidR="00F96F67" w:rsidRPr="00F96F67" w:rsidRDefault="00F96F67" w:rsidP="00F96F67">
      <w:pPr>
        <w:pStyle w:val="Corpodetexto"/>
        <w:numPr>
          <w:ilvl w:val="0"/>
          <w:numId w:val="6"/>
        </w:numPr>
        <w:rPr>
          <w:sz w:val="24"/>
          <w:szCs w:val="24"/>
        </w:rPr>
      </w:pPr>
      <w:r w:rsidRPr="00F96F67">
        <w:rPr>
          <w:sz w:val="24"/>
          <w:szCs w:val="24"/>
        </w:rPr>
        <w:t>Todos os passos do Fluxo Principal</w:t>
      </w:r>
    </w:p>
    <w:p w:rsidR="00F96F67" w:rsidRPr="00F96F67" w:rsidRDefault="00F96F67" w:rsidP="00F96F67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2</w:t>
      </w:r>
      <w:proofErr w:type="gramEnd"/>
    </w:p>
    <w:p w:rsidR="00D73AC4" w:rsidRDefault="00D73AC4" w:rsidP="00D73AC4">
      <w:pPr>
        <w:pStyle w:val="Corpodetext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Fluxo Principal</w:t>
      </w:r>
      <w:r w:rsidR="0054772B">
        <w:rPr>
          <w:sz w:val="24"/>
          <w:szCs w:val="24"/>
        </w:rPr>
        <w:t xml:space="preserve"> até o passo </w:t>
      </w:r>
      <w:proofErr w:type="gramStart"/>
      <w:r w:rsidR="0054772B">
        <w:rPr>
          <w:sz w:val="24"/>
          <w:szCs w:val="24"/>
        </w:rPr>
        <w:t>2</w:t>
      </w:r>
      <w:proofErr w:type="gramEnd"/>
      <w:r w:rsidR="0054772B">
        <w:rPr>
          <w:sz w:val="24"/>
          <w:szCs w:val="24"/>
        </w:rPr>
        <w:t>.</w:t>
      </w:r>
    </w:p>
    <w:p w:rsidR="00F96F67" w:rsidRDefault="00D73AC4" w:rsidP="00D73AC4">
      <w:pPr>
        <w:pStyle w:val="Corpodetext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F96F67" w:rsidRPr="00F96F67">
        <w:rPr>
          <w:sz w:val="24"/>
          <w:szCs w:val="24"/>
        </w:rPr>
        <w:t>luxo Alternativo [FA1].</w:t>
      </w:r>
    </w:p>
    <w:p w:rsidR="0054772B" w:rsidRPr="00F96F67" w:rsidRDefault="0054772B" w:rsidP="0054772B">
      <w:pPr>
        <w:pStyle w:val="Ttulo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proofErr w:type="gramStart"/>
      <w:r>
        <w:rPr>
          <w:sz w:val="24"/>
          <w:szCs w:val="24"/>
        </w:rPr>
        <w:t>3</w:t>
      </w:r>
      <w:proofErr w:type="gramEnd"/>
    </w:p>
    <w:p w:rsidR="0054772B" w:rsidRDefault="0054772B" w:rsidP="0054772B">
      <w:pPr>
        <w:pStyle w:val="Corpodetext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Fluxo Principal até o passo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.</w:t>
      </w:r>
    </w:p>
    <w:p w:rsidR="0054772B" w:rsidRPr="00F96F67" w:rsidRDefault="0054772B" w:rsidP="0054772B">
      <w:pPr>
        <w:pStyle w:val="Corpodetext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Fluxo Alternativo [FA2]</w:t>
      </w:r>
    </w:p>
    <w:p w:rsidR="004B571A" w:rsidRPr="004B571A" w:rsidRDefault="004B571A" w:rsidP="004B571A"/>
    <w:p w:rsidR="00285ED7" w:rsidRDefault="00285ED7">
      <w:pPr>
        <w:pStyle w:val="Ttulo1"/>
      </w:pPr>
      <w:r>
        <w:t>Pós-condições</w:t>
      </w:r>
    </w:p>
    <w:p w:rsidR="004B571A" w:rsidRPr="004B571A" w:rsidRDefault="008C5781" w:rsidP="00FE1D04">
      <w:pPr>
        <w:ind w:left="432"/>
      </w:pPr>
      <w:r>
        <w:t>Livro devidamente reservado.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A85F04" w:rsidP="009A33E0">
      <w:pPr>
        <w:pStyle w:val="Corpodetexto"/>
      </w:pPr>
      <w:r>
        <w:t>N/A</w:t>
      </w:r>
    </w:p>
    <w:sectPr w:rsidR="00B9279E" w:rsidRPr="008B5890" w:rsidSect="003873B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37E" w:rsidRDefault="0048537E">
      <w:r>
        <w:separator/>
      </w:r>
    </w:p>
  </w:endnote>
  <w:endnote w:type="continuationSeparator" w:id="0">
    <w:p w:rsidR="0048537E" w:rsidRDefault="0048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0F598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0F5982">
            <w:rPr>
              <w:rStyle w:val="Nmerodepgina"/>
              <w:sz w:val="20"/>
            </w:rPr>
            <w:fldChar w:fldCharType="separate"/>
          </w:r>
          <w:r w:rsidR="009360EB">
            <w:rPr>
              <w:rStyle w:val="Nmerodepgina"/>
              <w:noProof/>
              <w:sz w:val="20"/>
            </w:rPr>
            <w:t>1</w:t>
          </w:r>
          <w:r w:rsidR="000F5982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0F5982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0F5982">
            <w:rPr>
              <w:rStyle w:val="Nmerodepgina"/>
              <w:sz w:val="20"/>
              <w:szCs w:val="20"/>
            </w:rPr>
            <w:fldChar w:fldCharType="separate"/>
          </w:r>
          <w:r w:rsidR="009360EB">
            <w:rPr>
              <w:rStyle w:val="Nmerodepgina"/>
              <w:noProof/>
              <w:sz w:val="20"/>
              <w:szCs w:val="20"/>
            </w:rPr>
            <w:t>2</w:t>
          </w:r>
          <w:r w:rsidR="000F598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37E" w:rsidRDefault="0048537E">
      <w:r>
        <w:separator/>
      </w:r>
    </w:p>
  </w:footnote>
  <w:footnote w:type="continuationSeparator" w:id="0">
    <w:p w:rsidR="0048537E" w:rsidRDefault="00485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proofErr w:type="spellStart"/>
          <w:proofErr w:type="gramStart"/>
          <w:r>
            <w:rPr>
              <w:sz w:val="20"/>
            </w:rPr>
            <w:t>BookMinder</w:t>
          </w:r>
          <w:proofErr w:type="spellEnd"/>
          <w:proofErr w:type="gramEnd"/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F96F67">
          <w:pPr>
            <w:rPr>
              <w:sz w:val="20"/>
            </w:rPr>
          </w:pPr>
          <w:r>
            <w:rPr>
              <w:sz w:val="20"/>
            </w:rPr>
            <w:t xml:space="preserve">  Data:</w:t>
          </w:r>
          <w:proofErr w:type="gramStart"/>
          <w:r>
            <w:rPr>
              <w:sz w:val="20"/>
            </w:rPr>
            <w:t xml:space="preserve">  </w:t>
          </w:r>
          <w:proofErr w:type="gramEnd"/>
          <w:r w:rsidR="004B571A">
            <w:rPr>
              <w:sz w:val="20"/>
            </w:rPr>
            <w:t>2</w:t>
          </w:r>
          <w:r w:rsidR="00F96F67">
            <w:rPr>
              <w:sz w:val="20"/>
            </w:rPr>
            <w:t>9</w:t>
          </w:r>
          <w:r w:rsidR="00630A3D">
            <w:rPr>
              <w:sz w:val="20"/>
            </w:rPr>
            <w:t>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8186658"/>
    <w:multiLevelType w:val="hybridMultilevel"/>
    <w:tmpl w:val="8C729402"/>
    <w:lvl w:ilvl="0" w:tplc="6BF036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34F4283F"/>
    <w:multiLevelType w:val="hybridMultilevel"/>
    <w:tmpl w:val="F22C3F22"/>
    <w:lvl w:ilvl="0" w:tplc="CDC22A9C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6600E98"/>
    <w:multiLevelType w:val="hybridMultilevel"/>
    <w:tmpl w:val="AD565BA0"/>
    <w:lvl w:ilvl="0" w:tplc="A9E8D15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7DEC1A1E"/>
    <w:multiLevelType w:val="hybridMultilevel"/>
    <w:tmpl w:val="26D41FF0"/>
    <w:lvl w:ilvl="0" w:tplc="6D0CF9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14"/>
  </w:num>
  <w:num w:numId="11">
    <w:abstractNumId w:val="12"/>
  </w:num>
  <w:num w:numId="12">
    <w:abstractNumId w:val="13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B06DA"/>
    <w:rsid w:val="000C5A34"/>
    <w:rsid w:val="000F5982"/>
    <w:rsid w:val="00141F15"/>
    <w:rsid w:val="00157BEC"/>
    <w:rsid w:val="001E61AC"/>
    <w:rsid w:val="001F6A95"/>
    <w:rsid w:val="00285ED7"/>
    <w:rsid w:val="00290948"/>
    <w:rsid w:val="002C66CA"/>
    <w:rsid w:val="002D233E"/>
    <w:rsid w:val="003046C4"/>
    <w:rsid w:val="00384F3F"/>
    <w:rsid w:val="003873B2"/>
    <w:rsid w:val="003C6BB0"/>
    <w:rsid w:val="003E5274"/>
    <w:rsid w:val="0048537E"/>
    <w:rsid w:val="004B571A"/>
    <w:rsid w:val="00516559"/>
    <w:rsid w:val="00534D71"/>
    <w:rsid w:val="00536886"/>
    <w:rsid w:val="0054772B"/>
    <w:rsid w:val="005C3D44"/>
    <w:rsid w:val="00630A3D"/>
    <w:rsid w:val="0064178B"/>
    <w:rsid w:val="00644146"/>
    <w:rsid w:val="00671A0C"/>
    <w:rsid w:val="00727A1F"/>
    <w:rsid w:val="008160F9"/>
    <w:rsid w:val="008B5890"/>
    <w:rsid w:val="008C5781"/>
    <w:rsid w:val="009360EB"/>
    <w:rsid w:val="009862FD"/>
    <w:rsid w:val="009A33E0"/>
    <w:rsid w:val="009D7282"/>
    <w:rsid w:val="00A85F04"/>
    <w:rsid w:val="00AD2803"/>
    <w:rsid w:val="00B9279E"/>
    <w:rsid w:val="00B95090"/>
    <w:rsid w:val="00C56D52"/>
    <w:rsid w:val="00C86C74"/>
    <w:rsid w:val="00CB1FDA"/>
    <w:rsid w:val="00CC2052"/>
    <w:rsid w:val="00D119C5"/>
    <w:rsid w:val="00D360D5"/>
    <w:rsid w:val="00D50E7D"/>
    <w:rsid w:val="00D73AC4"/>
    <w:rsid w:val="00DC76CF"/>
    <w:rsid w:val="00DD4C79"/>
    <w:rsid w:val="00DF7E86"/>
    <w:rsid w:val="00E316AE"/>
    <w:rsid w:val="00E40232"/>
    <w:rsid w:val="00F96F67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094AC-0833-4A3C-9511-B157563C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158</TotalTime>
  <Pages>2</Pages>
  <Words>216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BRUNO DANTAS</cp:lastModifiedBy>
  <cp:revision>25</cp:revision>
  <cp:lastPrinted>2014-08-18T21:56:00Z</cp:lastPrinted>
  <dcterms:created xsi:type="dcterms:W3CDTF">2014-08-18T21:56:00Z</dcterms:created>
  <dcterms:modified xsi:type="dcterms:W3CDTF">2014-10-13T23:21:00Z</dcterms:modified>
</cp:coreProperties>
</file>