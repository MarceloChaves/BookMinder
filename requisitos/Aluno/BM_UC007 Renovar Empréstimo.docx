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4B571A">
      <w:pPr>
        <w:pStyle w:val="Ttulo"/>
      </w:pPr>
      <w:r>
        <w:t>BookMinder</w:t>
      </w:r>
      <w:r w:rsidR="00285ED7">
        <w:br/>
        <w:t>Caso de Uso:</w:t>
      </w:r>
      <w:r w:rsidR="00B95090">
        <w:t xml:space="preserve"> UC00</w:t>
      </w:r>
      <w:r w:rsidR="00807D08">
        <w:t>7</w:t>
      </w:r>
      <w:r w:rsidR="00285ED7">
        <w:t xml:space="preserve"> </w:t>
      </w:r>
      <w:r w:rsidR="00807D08">
        <w:t>Renovar Empréstimo</w:t>
      </w:r>
    </w:p>
    <w:p w:rsidR="00285ED7" w:rsidRDefault="00285ED7">
      <w:pPr>
        <w:pStyle w:val="Ttulo1"/>
      </w:pPr>
      <w:r>
        <w:t>Descrição Resumida</w:t>
      </w:r>
    </w:p>
    <w:p w:rsidR="004B571A" w:rsidRPr="004B571A" w:rsidRDefault="000B06DA" w:rsidP="000B06DA">
      <w:pPr>
        <w:ind w:left="432"/>
      </w:pPr>
      <w:r>
        <w:t xml:space="preserve">Requisito responsável </w:t>
      </w:r>
      <w:r w:rsidR="00EF4741">
        <w:t xml:space="preserve">por programar </w:t>
      </w:r>
      <w:r w:rsidR="00807D08">
        <w:t>realizar a renovação do empréstimo remotamente.</w:t>
      </w:r>
    </w:p>
    <w:p w:rsidR="000B06DA" w:rsidRDefault="00285ED7" w:rsidP="000B06DA">
      <w:pPr>
        <w:pStyle w:val="Ttulo1"/>
      </w:pPr>
      <w:r>
        <w:t>Descrição dos Atores</w:t>
      </w:r>
    </w:p>
    <w:p w:rsidR="000B06DA" w:rsidRPr="000B06DA" w:rsidRDefault="000B06DA" w:rsidP="000B06DA">
      <w:pPr>
        <w:ind w:left="432"/>
        <w:rPr>
          <w:sz w:val="20"/>
          <w:szCs w:val="20"/>
        </w:rPr>
      </w:pPr>
    </w:p>
    <w:p w:rsidR="000B06DA" w:rsidRPr="00EF4741" w:rsidRDefault="000B06DA" w:rsidP="000B06DA">
      <w:pPr>
        <w:ind w:left="432"/>
        <w:rPr>
          <w:b/>
        </w:rPr>
      </w:pPr>
      <w:r w:rsidRPr="00EF4741">
        <w:rPr>
          <w:b/>
        </w:rPr>
        <w:t xml:space="preserve">2.1 </w:t>
      </w:r>
      <w:r w:rsidR="00807D08">
        <w:rPr>
          <w:b/>
        </w:rPr>
        <w:t>Aluno</w:t>
      </w:r>
    </w:p>
    <w:p w:rsidR="000B06DA" w:rsidRPr="004B571A" w:rsidRDefault="000B06DA" w:rsidP="000B06DA">
      <w:pPr>
        <w:ind w:left="432"/>
      </w:pPr>
    </w:p>
    <w:p w:rsidR="000B06DA" w:rsidRDefault="00285ED7" w:rsidP="000B06DA">
      <w:pPr>
        <w:pStyle w:val="Ttulo1"/>
      </w:pPr>
      <w:r>
        <w:t>Pré-condições</w:t>
      </w:r>
    </w:p>
    <w:p w:rsidR="000B06DA" w:rsidRPr="004B571A" w:rsidRDefault="00807D08" w:rsidP="000B06DA">
      <w:pPr>
        <w:ind w:left="432"/>
      </w:pPr>
      <w:r>
        <w:t>Aluno deve ter pelo menos 01 (um) livro emprestado e se encontrar dentro do prazo de entrega.</w:t>
      </w:r>
    </w:p>
    <w:p w:rsidR="00285ED7" w:rsidRDefault="00285ED7">
      <w:pPr>
        <w:pStyle w:val="Ttulo1"/>
      </w:pPr>
      <w:r>
        <w:t>Fluxo Principal</w:t>
      </w: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Este caso de uso se inicia quando o aluno escolhe a opção “Renovar empréstimo” na tela do sistema.</w:t>
      </w:r>
    </w:p>
    <w:p w:rsidR="00807D08" w:rsidRDefault="00807D08" w:rsidP="00807D08">
      <w:pPr>
        <w:pStyle w:val="PargrafodaLista"/>
        <w:ind w:left="792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abre uma tela com todos os livros emprestados ao aluno, com o botão “Renovar” ao lado de cada livro.</w:t>
      </w:r>
    </w:p>
    <w:p w:rsidR="00807D08" w:rsidRDefault="00807D08" w:rsidP="00807D08">
      <w:pPr>
        <w:pStyle w:val="PargrafodaLista"/>
        <w:ind w:left="792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aluno escolhe o livro a ser renovado e clica no botão “Renovar” ao lado do mesmo.</w:t>
      </w:r>
    </w:p>
    <w:p w:rsidR="00807D08" w:rsidRDefault="00807D08" w:rsidP="00807D08">
      <w:pPr>
        <w:pStyle w:val="PargrafodaLista"/>
        <w:ind w:left="792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realiza uma busca por reservas existentes, realizadas por outros alunos, para o livro a ser renovado.</w:t>
      </w:r>
    </w:p>
    <w:p w:rsidR="00807D08" w:rsidRDefault="00807D08" w:rsidP="00807D08">
      <w:pPr>
        <w:pStyle w:val="PargrafodaLista"/>
      </w:pPr>
    </w:p>
    <w:p w:rsidR="00807D08" w:rsidRDefault="00807D08" w:rsidP="00807D08">
      <w:pPr>
        <w:pStyle w:val="PargrafodaLista"/>
        <w:numPr>
          <w:ilvl w:val="0"/>
          <w:numId w:val="22"/>
        </w:numPr>
      </w:pPr>
      <w:r>
        <w:t>O sistema exibe uma mensagem na tela confirmando a renovação do livro.</w:t>
      </w:r>
    </w:p>
    <w:p w:rsidR="00807D08" w:rsidRDefault="00807D08" w:rsidP="00807D08">
      <w:pPr>
        <w:pStyle w:val="PargrafodaLista"/>
      </w:pPr>
    </w:p>
    <w:p w:rsidR="00807D08" w:rsidRDefault="00080355" w:rsidP="00807D08">
      <w:pPr>
        <w:pStyle w:val="PargrafodaLista"/>
        <w:numPr>
          <w:ilvl w:val="0"/>
          <w:numId w:val="22"/>
        </w:numPr>
      </w:pPr>
      <w:r>
        <w:t>O caso de uso é encerrado.</w:t>
      </w:r>
    </w:p>
    <w:p w:rsidR="00807D08" w:rsidRDefault="00807D08" w:rsidP="00807D08"/>
    <w:p w:rsidR="000B06DA" w:rsidRPr="004B571A" w:rsidRDefault="000B06DA" w:rsidP="004B571A"/>
    <w:p w:rsidR="00285ED7" w:rsidRDefault="003C6BB0">
      <w:pPr>
        <w:pStyle w:val="Ttulo1"/>
      </w:pPr>
      <w:r>
        <w:t>Fluxos Alternativos</w:t>
      </w:r>
    </w:p>
    <w:p w:rsidR="00B76B65" w:rsidRDefault="002D233E" w:rsidP="00B76B65">
      <w:pPr>
        <w:ind w:left="432"/>
        <w:rPr>
          <w:b/>
        </w:rPr>
      </w:pPr>
      <w:r w:rsidRPr="002D233E">
        <w:rPr>
          <w:b/>
        </w:rPr>
        <w:t>[FA1]</w:t>
      </w:r>
      <w:r w:rsidR="00080355">
        <w:rPr>
          <w:b/>
        </w:rPr>
        <w:t xml:space="preserve"> </w:t>
      </w:r>
    </w:p>
    <w:p w:rsidR="00B76B65" w:rsidRDefault="00B76B65" w:rsidP="00B76B65">
      <w:pPr>
        <w:ind w:left="432"/>
        <w:rPr>
          <w:b/>
        </w:rPr>
      </w:pPr>
      <w:r>
        <w:rPr>
          <w:b/>
        </w:rPr>
        <w:t xml:space="preserve"> </w:t>
      </w:r>
    </w:p>
    <w:p w:rsidR="00B76B65" w:rsidRPr="00B76B65" w:rsidRDefault="00B76B65" w:rsidP="00B76B65">
      <w:pPr>
        <w:pStyle w:val="PargrafodaLista"/>
        <w:numPr>
          <w:ilvl w:val="0"/>
          <w:numId w:val="23"/>
        </w:numPr>
        <w:rPr>
          <w:b/>
        </w:rPr>
      </w:pPr>
      <w:r>
        <w:t>No passo 3, caso exista reserva para o livro, o aluno não poderá renová-lo e o sistema exibe uma tela com a mensagem “Impossível renovar, livro reservado.”</w:t>
      </w:r>
    </w:p>
    <w:p w:rsidR="00B76B65" w:rsidRDefault="00B76B65" w:rsidP="00B76B65">
      <w:pPr>
        <w:ind w:left="432"/>
      </w:pPr>
    </w:p>
    <w:p w:rsidR="00B76B65" w:rsidRDefault="00B76B65" w:rsidP="00B76B65">
      <w:pPr>
        <w:pStyle w:val="PargrafodaLista"/>
        <w:numPr>
          <w:ilvl w:val="0"/>
          <w:numId w:val="23"/>
        </w:numPr>
      </w:pPr>
      <w:r>
        <w:t>O sistema retorna ao passo 2 do fluxo principal.</w:t>
      </w:r>
    </w:p>
    <w:p w:rsidR="00B76B65" w:rsidRPr="00B76B65" w:rsidRDefault="00B76B65" w:rsidP="00B76B65">
      <w:pPr>
        <w:ind w:left="432"/>
      </w:pPr>
    </w:p>
    <w:p w:rsidR="00F216D5" w:rsidRDefault="00F216D5" w:rsidP="00F216D5">
      <w:pPr>
        <w:ind w:firstLine="432"/>
        <w:rPr>
          <w:b/>
        </w:rPr>
      </w:pPr>
    </w:p>
    <w:p w:rsidR="00F216D5" w:rsidRDefault="00F216D5" w:rsidP="00F216D5">
      <w:pPr>
        <w:ind w:firstLine="432"/>
        <w:rPr>
          <w:b/>
        </w:rPr>
      </w:pPr>
      <w:r w:rsidRPr="00F216D5">
        <w:rPr>
          <w:b/>
        </w:rPr>
        <w:t>[FA2]</w:t>
      </w:r>
    </w:p>
    <w:p w:rsidR="00F216D5" w:rsidRDefault="00B76B65" w:rsidP="00B76B65">
      <w:r>
        <w:lastRenderedPageBreak/>
        <w:tab/>
        <w:t>O aluno pode cancelar a operação a qualquer momento e o caso de uso é encerrado.</w:t>
      </w:r>
    </w:p>
    <w:p w:rsidR="00B76B65" w:rsidRDefault="00B76B65" w:rsidP="00B76B65"/>
    <w:p w:rsidR="00F216D5" w:rsidRDefault="00F216D5" w:rsidP="0034384F">
      <w:pPr>
        <w:rPr>
          <w:b/>
        </w:rPr>
      </w:pPr>
    </w:p>
    <w:p w:rsidR="00F216D5" w:rsidRPr="00F216D5" w:rsidRDefault="00F216D5" w:rsidP="00F216D5">
      <w:pPr>
        <w:ind w:firstLine="432"/>
        <w:rPr>
          <w:b/>
        </w:rPr>
      </w:pPr>
    </w:p>
    <w:p w:rsidR="00285ED7" w:rsidRDefault="00285ED7">
      <w:pPr>
        <w:pStyle w:val="Ttulo1"/>
      </w:pPr>
      <w:r>
        <w:t>Cenários Principais</w:t>
      </w:r>
    </w:p>
    <w:p w:rsidR="00F96F67" w:rsidRPr="00F96F67" w:rsidRDefault="00F96F67" w:rsidP="00F96F67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1</w:t>
      </w:r>
    </w:p>
    <w:p w:rsidR="00F96F67" w:rsidRPr="00F96F67" w:rsidRDefault="00F96F67" w:rsidP="00F96F67">
      <w:pPr>
        <w:pStyle w:val="Corpodetexto"/>
        <w:numPr>
          <w:ilvl w:val="0"/>
          <w:numId w:val="6"/>
        </w:numPr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1969F5" w:rsidRPr="0034384F" w:rsidRDefault="001969F5" w:rsidP="001969F5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F96F67">
        <w:rPr>
          <w:sz w:val="24"/>
          <w:szCs w:val="24"/>
        </w:rPr>
        <w:t>Cenário 2</w:t>
      </w:r>
    </w:p>
    <w:p w:rsidR="001969F5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Fluxo Principal</w:t>
      </w:r>
    </w:p>
    <w:p w:rsidR="001969F5" w:rsidRPr="0034384F" w:rsidRDefault="001969F5" w:rsidP="001969F5">
      <w:pPr>
        <w:pStyle w:val="Corpodetexto"/>
        <w:numPr>
          <w:ilvl w:val="0"/>
          <w:numId w:val="16"/>
        </w:numPr>
        <w:rPr>
          <w:sz w:val="24"/>
          <w:szCs w:val="24"/>
        </w:rPr>
      </w:pPr>
      <w:r w:rsidRPr="00F96F67">
        <w:rPr>
          <w:sz w:val="24"/>
          <w:szCs w:val="24"/>
        </w:rPr>
        <w:t>Fluxo Alternativo [FA1]</w:t>
      </w:r>
    </w:p>
    <w:p w:rsidR="001969F5" w:rsidRDefault="001969F5" w:rsidP="0034384F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3</w:t>
      </w:r>
    </w:p>
    <w:p w:rsidR="001969F5" w:rsidRDefault="001969F5" w:rsidP="001969F5">
      <w:pPr>
        <w:pStyle w:val="PargrafodaLista"/>
        <w:numPr>
          <w:ilvl w:val="0"/>
          <w:numId w:val="21"/>
        </w:numPr>
      </w:pPr>
      <w:r>
        <w:t>Fluxo Principal</w:t>
      </w:r>
    </w:p>
    <w:p w:rsidR="00B90AB2" w:rsidRDefault="001969F5" w:rsidP="001E71F8">
      <w:pPr>
        <w:pStyle w:val="PargrafodaLista"/>
        <w:numPr>
          <w:ilvl w:val="0"/>
          <w:numId w:val="21"/>
        </w:numPr>
      </w:pPr>
      <w:r>
        <w:t>Fluxo Alternativo [FA2]</w:t>
      </w:r>
    </w:p>
    <w:p w:rsidR="00B76B65" w:rsidRDefault="00B76B65" w:rsidP="00B76B65">
      <w:pPr>
        <w:pStyle w:val="Ttulo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Cenário 3</w:t>
      </w:r>
    </w:p>
    <w:p w:rsidR="00B76B65" w:rsidRDefault="00B76B65" w:rsidP="00B76B65">
      <w:pPr>
        <w:pStyle w:val="PargrafodaLista"/>
        <w:numPr>
          <w:ilvl w:val="0"/>
          <w:numId w:val="24"/>
        </w:numPr>
      </w:pPr>
      <w:r>
        <w:t>Fluxo Principal</w:t>
      </w:r>
    </w:p>
    <w:p w:rsidR="00B76B65" w:rsidRDefault="00B76B65" w:rsidP="00B76B65">
      <w:pPr>
        <w:pStyle w:val="PargrafodaLista"/>
        <w:numPr>
          <w:ilvl w:val="0"/>
          <w:numId w:val="24"/>
        </w:numPr>
      </w:pPr>
      <w:r>
        <w:t>Fluxo Alternativo [FA1]</w:t>
      </w:r>
    </w:p>
    <w:p w:rsidR="00B76B65" w:rsidRPr="001E71F8" w:rsidRDefault="00B76B65" w:rsidP="00B76B65">
      <w:pPr>
        <w:pStyle w:val="PargrafodaLista"/>
        <w:numPr>
          <w:ilvl w:val="0"/>
          <w:numId w:val="24"/>
        </w:numPr>
      </w:pPr>
      <w:r>
        <w:t>Fluxo Alternativo [FA2]</w:t>
      </w:r>
    </w:p>
    <w:p w:rsidR="004B571A" w:rsidRPr="004B571A" w:rsidRDefault="004B571A" w:rsidP="004B571A"/>
    <w:p w:rsidR="00285ED7" w:rsidRDefault="00285ED7">
      <w:pPr>
        <w:pStyle w:val="Ttulo1"/>
      </w:pPr>
      <w:r>
        <w:t>Pós-condições</w:t>
      </w:r>
    </w:p>
    <w:p w:rsidR="00B76B65" w:rsidRDefault="003E217A" w:rsidP="003E217A">
      <w:pPr>
        <w:pStyle w:val="PargrafodaLista"/>
        <w:numPr>
          <w:ilvl w:val="0"/>
          <w:numId w:val="25"/>
        </w:numPr>
      </w:pPr>
      <w:r>
        <w:t>Livro renovado com sucesso</w:t>
      </w:r>
      <w:r w:rsidR="00232DB9">
        <w:t>; ou</w:t>
      </w:r>
    </w:p>
    <w:p w:rsidR="00232DB9" w:rsidRPr="00B76B65" w:rsidRDefault="00232DB9" w:rsidP="003E217A">
      <w:pPr>
        <w:pStyle w:val="PargrafodaLista"/>
        <w:numPr>
          <w:ilvl w:val="0"/>
          <w:numId w:val="25"/>
        </w:numPr>
      </w:pPr>
      <w:r>
        <w:t>Renovação bloqueada, em caso de reserva existente para o livro.</w:t>
      </w:r>
    </w:p>
    <w:p w:rsidR="00285ED7" w:rsidRDefault="00285ED7">
      <w:pPr>
        <w:pStyle w:val="Ttulo1"/>
      </w:pPr>
      <w:r>
        <w:t>Requisitos Adicionais</w:t>
      </w:r>
      <w:bookmarkStart w:id="0" w:name="_GoBack"/>
      <w:bookmarkEnd w:id="0"/>
    </w:p>
    <w:p w:rsidR="00B9279E" w:rsidRPr="008B5890" w:rsidRDefault="00A85F04" w:rsidP="009A33E0">
      <w:pPr>
        <w:pStyle w:val="Corpodetexto"/>
      </w:pPr>
      <w:r>
        <w:t>N/A</w:t>
      </w:r>
    </w:p>
    <w:sectPr w:rsidR="00B9279E" w:rsidRPr="008B5890" w:rsidSect="003873B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C65" w:rsidRDefault="003F1C65">
      <w:r>
        <w:separator/>
      </w:r>
    </w:p>
  </w:endnote>
  <w:endnote w:type="continuationSeparator" w:id="1">
    <w:p w:rsidR="003F1C65" w:rsidRDefault="003F1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25685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56853">
            <w:rPr>
              <w:rStyle w:val="Nmerodepgina"/>
              <w:sz w:val="20"/>
            </w:rPr>
            <w:fldChar w:fldCharType="separate"/>
          </w:r>
          <w:r w:rsidR="00232DB9">
            <w:rPr>
              <w:rStyle w:val="Nmerodepgina"/>
              <w:noProof/>
              <w:sz w:val="20"/>
            </w:rPr>
            <w:t>2</w:t>
          </w:r>
          <w:r w:rsidR="0025685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25685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56853">
            <w:rPr>
              <w:rStyle w:val="Nmerodepgina"/>
              <w:sz w:val="20"/>
              <w:szCs w:val="20"/>
            </w:rPr>
            <w:fldChar w:fldCharType="separate"/>
          </w:r>
          <w:r w:rsidR="00232DB9">
            <w:rPr>
              <w:rStyle w:val="Nmerodepgina"/>
              <w:noProof/>
              <w:sz w:val="20"/>
              <w:szCs w:val="20"/>
            </w:rPr>
            <w:t>2</w:t>
          </w:r>
          <w:r w:rsidR="0025685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C65" w:rsidRDefault="003F1C65">
      <w:r>
        <w:separator/>
      </w:r>
    </w:p>
  </w:footnote>
  <w:footnote w:type="continuationSeparator" w:id="1">
    <w:p w:rsidR="003F1C65" w:rsidRDefault="003F1C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r>
            <w:rPr>
              <w:sz w:val="20"/>
            </w:rPr>
            <w:t>BookMinder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F96F67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</w:t>
          </w:r>
          <w:r w:rsidR="00F96F67">
            <w:rPr>
              <w:sz w:val="20"/>
            </w:rPr>
            <w:t>9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0A29050E"/>
    <w:multiLevelType w:val="hybridMultilevel"/>
    <w:tmpl w:val="632C279C"/>
    <w:lvl w:ilvl="0" w:tplc="38C2E3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796024"/>
    <w:multiLevelType w:val="hybridMultilevel"/>
    <w:tmpl w:val="ADBCB6E2"/>
    <w:lvl w:ilvl="0" w:tplc="342280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C08584B"/>
    <w:multiLevelType w:val="hybridMultilevel"/>
    <w:tmpl w:val="BD367538"/>
    <w:lvl w:ilvl="0" w:tplc="C9FC6E4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4A08482D"/>
    <w:multiLevelType w:val="hybridMultilevel"/>
    <w:tmpl w:val="85B878B6"/>
    <w:lvl w:ilvl="0" w:tplc="810ACDFA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8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2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15"/>
  </w:num>
  <w:num w:numId="16">
    <w:abstractNumId w:val="23"/>
  </w:num>
  <w:num w:numId="17">
    <w:abstractNumId w:val="3"/>
  </w:num>
  <w:num w:numId="18">
    <w:abstractNumId w:val="14"/>
  </w:num>
  <w:num w:numId="19">
    <w:abstractNumId w:val="21"/>
  </w:num>
  <w:num w:numId="20">
    <w:abstractNumId w:val="4"/>
  </w:num>
  <w:num w:numId="21">
    <w:abstractNumId w:val="12"/>
  </w:num>
  <w:num w:numId="22">
    <w:abstractNumId w:val="7"/>
  </w:num>
  <w:num w:numId="23">
    <w:abstractNumId w:val="16"/>
  </w:num>
  <w:num w:numId="24">
    <w:abstractNumId w:val="9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80355"/>
    <w:rsid w:val="000B06DA"/>
    <w:rsid w:val="000C5A34"/>
    <w:rsid w:val="00141F15"/>
    <w:rsid w:val="00157BEC"/>
    <w:rsid w:val="001969F5"/>
    <w:rsid w:val="001E71F8"/>
    <w:rsid w:val="001F6A95"/>
    <w:rsid w:val="00232DB9"/>
    <w:rsid w:val="00256853"/>
    <w:rsid w:val="00285ED7"/>
    <w:rsid w:val="002C66CA"/>
    <w:rsid w:val="002D233E"/>
    <w:rsid w:val="002E20BE"/>
    <w:rsid w:val="0034384F"/>
    <w:rsid w:val="00384AF9"/>
    <w:rsid w:val="003873B2"/>
    <w:rsid w:val="003C6BB0"/>
    <w:rsid w:val="003E217A"/>
    <w:rsid w:val="003E5274"/>
    <w:rsid w:val="003F1C65"/>
    <w:rsid w:val="004B571A"/>
    <w:rsid w:val="00516559"/>
    <w:rsid w:val="00534D71"/>
    <w:rsid w:val="00536886"/>
    <w:rsid w:val="005C3D44"/>
    <w:rsid w:val="00630A3D"/>
    <w:rsid w:val="00644146"/>
    <w:rsid w:val="00727A1F"/>
    <w:rsid w:val="00807D08"/>
    <w:rsid w:val="008160F9"/>
    <w:rsid w:val="008725B6"/>
    <w:rsid w:val="008B5890"/>
    <w:rsid w:val="009A33E0"/>
    <w:rsid w:val="00A85F04"/>
    <w:rsid w:val="00AD2803"/>
    <w:rsid w:val="00B76B65"/>
    <w:rsid w:val="00B90AB2"/>
    <w:rsid w:val="00B9279E"/>
    <w:rsid w:val="00B95090"/>
    <w:rsid w:val="00C56D52"/>
    <w:rsid w:val="00C86C74"/>
    <w:rsid w:val="00CB1FDA"/>
    <w:rsid w:val="00CC2052"/>
    <w:rsid w:val="00D119C5"/>
    <w:rsid w:val="00D35406"/>
    <w:rsid w:val="00D50E7D"/>
    <w:rsid w:val="00DD4C79"/>
    <w:rsid w:val="00DF7E86"/>
    <w:rsid w:val="00E40232"/>
    <w:rsid w:val="00E95377"/>
    <w:rsid w:val="00EF4741"/>
    <w:rsid w:val="00F216D5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FE29-96C3-433D-BA8B-33C60116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188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aluno</cp:lastModifiedBy>
  <cp:revision>23</cp:revision>
  <cp:lastPrinted>2014-08-18T21:56:00Z</cp:lastPrinted>
  <dcterms:created xsi:type="dcterms:W3CDTF">2014-08-18T21:56:00Z</dcterms:created>
  <dcterms:modified xsi:type="dcterms:W3CDTF">2014-09-29T22:44:00Z</dcterms:modified>
</cp:coreProperties>
</file>