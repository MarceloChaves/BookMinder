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42367C">
      <w:pPr>
        <w:pStyle w:val="Ttulo"/>
        <w:rPr>
          <w:lang w:val="pt-BR"/>
        </w:rPr>
      </w:pPr>
      <w:r>
        <w:t>BookMinder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677219" w:rsidRDefault="002272F6">
      <w:pPr>
        <w:pStyle w:val="InfoBlue"/>
        <w:rPr>
          <w:color w:val="000000" w:themeColor="text1"/>
          <w:lang w:val="pt-BR"/>
        </w:rPr>
      </w:pPr>
      <w:r w:rsidRPr="002272F6">
        <w:rPr>
          <w:color w:val="000000" w:themeColor="text1"/>
          <w:lang w:val="pt-BR"/>
        </w:rPr>
        <w:t xml:space="preserve">Esse documento é um guia para o planejamento das atividades do desenvolvimento do sistema </w:t>
      </w:r>
      <w:r w:rsidR="0042367C">
        <w:rPr>
          <w:color w:val="000000" w:themeColor="text1"/>
          <w:lang w:val="pt-BR"/>
        </w:rPr>
        <w:t>BookMinder.</w:t>
      </w:r>
    </w:p>
    <w:p w:rsidR="0042367C" w:rsidRPr="0042367C" w:rsidRDefault="0042367C" w:rsidP="0042367C">
      <w:pPr>
        <w:pStyle w:val="Corpodetexto"/>
        <w:rPr>
          <w:lang w:val="pt-BR"/>
        </w:rPr>
      </w:pP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544"/>
        <w:gridCol w:w="2851"/>
        <w:gridCol w:w="2357"/>
      </w:tblGrid>
      <w:tr w:rsidR="002272F6" w:rsidTr="002272F6"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2272F6" w:rsidTr="002272F6">
        <w:tc>
          <w:tcPr>
            <w:tcW w:w="1701" w:type="dxa"/>
          </w:tcPr>
          <w:p w:rsidR="002272F6" w:rsidRDefault="00E730E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Duany Laissa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E730E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 Carlos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A93D2D" w:rsidRPr="00A93D2D" w:rsidRDefault="00A93D2D" w:rsidP="00A93D2D">
      <w:pPr>
        <w:pStyle w:val="Ttulo1"/>
        <w:numPr>
          <w:ilvl w:val="0"/>
          <w:numId w:val="0"/>
        </w:numPr>
        <w:spacing w:before="240"/>
        <w:ind w:left="360"/>
        <w:rPr>
          <w:u w:val="single"/>
          <w:lang w:val="pt-BR"/>
        </w:rPr>
      </w:pPr>
      <w:bookmarkStart w:id="5" w:name="_Toc524312847"/>
      <w:bookmarkStart w:id="6" w:name="_Toc20734070"/>
    </w:p>
    <w:p w:rsidR="00677219" w:rsidRPr="00E730E1" w:rsidRDefault="00CB6DB9" w:rsidP="00E730E1">
      <w:pPr>
        <w:pStyle w:val="Ttulo1"/>
        <w:spacing w:before="240"/>
        <w:rPr>
          <w:lang w:val="pt-BR"/>
        </w:rPr>
      </w:pPr>
      <w:r w:rsidRPr="00E730E1">
        <w:rPr>
          <w:lang w:val="pt-BR"/>
        </w:rPr>
        <w:t xml:space="preserve">Processo de Desenvolvimento </w:t>
      </w:r>
      <w:r w:rsidR="00677219" w:rsidRPr="00E730E1">
        <w:rPr>
          <w:lang w:val="pt-BR"/>
        </w:rPr>
        <w:t>e Métodos de Acompanhamento</w:t>
      </w:r>
    </w:p>
    <w:p w:rsidR="00CB6DB9" w:rsidRDefault="00CB6DB9" w:rsidP="0078669F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 ciclo de vida do projeto será baseado no OpenUP</w:t>
      </w:r>
      <w:r w:rsidR="00E730E1">
        <w:rPr>
          <w:lang w:val="pt-BR"/>
        </w:rPr>
        <w:t>.</w:t>
      </w:r>
    </w:p>
    <w:p w:rsidR="00CB6DB9" w:rsidRDefault="00E730E1" w:rsidP="00E730E1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</w:t>
      </w:r>
      <w:r w:rsidR="00CB6DB9">
        <w:rPr>
          <w:lang w:val="pt-BR"/>
        </w:rPr>
        <w:t xml:space="preserve"> desenvolvimento </w:t>
      </w:r>
      <w:r>
        <w:rPr>
          <w:lang w:val="pt-BR"/>
        </w:rPr>
        <w:t xml:space="preserve">se dá </w:t>
      </w:r>
      <w:r w:rsidR="00CB6DB9">
        <w:rPr>
          <w:lang w:val="pt-BR"/>
        </w:rPr>
        <w:t>em 4 fases distintas: Concepção, Elaboração, Construção e Transição, com as seguintes disciplinas</w:t>
      </w:r>
      <w:r w:rsidR="00C95609">
        <w:rPr>
          <w:lang w:val="pt-BR"/>
        </w:rPr>
        <w:t xml:space="preserve"> e artefatos</w:t>
      </w:r>
      <w:r w:rsidR="00CB6DB9">
        <w:rPr>
          <w:lang w:val="pt-BR"/>
        </w:rPr>
        <w:t>:</w:t>
      </w:r>
    </w:p>
    <w:p w:rsidR="00CB6DB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Plano de Projeto, da Lista de Itens de Trabalho e dos Planos de Iteração.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Requisitos: Documento de Visão e Especificação de Casos de Uso.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Design: Projeto da Arquitetura, Diagramas UML.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Código: Repositório local de código-fonte do projeto. Inclui scripts, arquivos de configuração, etc.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Testes: Especificação de Casos de Testes e Planilha de Execução de Testes.</w:t>
      </w:r>
    </w:p>
    <w:p w:rsidR="00B25C2A" w:rsidRDefault="00B25C2A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Distribuição: Arquivos binários para distribuição e instalação do produto.</w:t>
      </w:r>
    </w:p>
    <w:p w:rsidR="00CE49EF" w:rsidRDefault="00CE49EF" w:rsidP="00CE49EF">
      <w:pPr>
        <w:pStyle w:val="Corpodetexto"/>
        <w:ind w:left="0"/>
        <w:jc w:val="both"/>
        <w:rPr>
          <w:lang w:val="pt-BR"/>
        </w:rPr>
      </w:pPr>
    </w:p>
    <w:p w:rsidR="005A1889" w:rsidRDefault="005A1889" w:rsidP="00CE49EF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O artefato oficial para acompanhamento é a Lista de Itens de Trabal</w:t>
      </w:r>
      <w:r w:rsidR="00CE49EF">
        <w:rPr>
          <w:lang w:val="pt-BR"/>
        </w:rPr>
        <w:t>ho. Ao final de cada atividade.</w:t>
      </w:r>
    </w:p>
    <w:p w:rsidR="00476F2D" w:rsidRPr="00CB6DB9" w:rsidRDefault="00476F2D" w:rsidP="0078669F">
      <w:pPr>
        <w:pStyle w:val="Corpodetexto"/>
        <w:ind w:left="0" w:firstLine="360"/>
        <w:jc w:val="both"/>
        <w:rPr>
          <w:lang w:val="pt-BR"/>
        </w:rPr>
      </w:pP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1048"/>
        <w:gridCol w:w="2694"/>
        <w:gridCol w:w="1984"/>
        <w:gridCol w:w="1388"/>
      </w:tblGrid>
      <w:tr w:rsidR="00677219" w:rsidTr="00B30CE0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104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694" w:type="dxa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440673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440673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38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B30CE0">
        <w:tc>
          <w:tcPr>
            <w:tcW w:w="1742" w:type="dxa"/>
          </w:tcPr>
          <w:p w:rsidR="00677219" w:rsidRDefault="0015237F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1048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694" w:type="dxa"/>
          </w:tcPr>
          <w:p w:rsidR="00677219" w:rsidRPr="00013575" w:rsidRDefault="00CA19B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13575">
              <w:rPr>
                <w:lang w:val="pt-BR"/>
              </w:rPr>
              <w:t>Objetivo</w:t>
            </w:r>
            <w:r w:rsidR="00013575" w:rsidRPr="00013575">
              <w:rPr>
                <w:lang w:val="pt-BR"/>
              </w:rPr>
              <w:t>: Fechar o escopo do projeto</w:t>
            </w:r>
          </w:p>
          <w:p w:rsidR="00677219" w:rsidRPr="00476F2D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t xml:space="preserve">Configuração do </w:t>
            </w:r>
            <w:r>
              <w:lastRenderedPageBreak/>
              <w:t xml:space="preserve">Ambiente </w:t>
            </w:r>
          </w:p>
          <w:p w:rsidR="00476F2D" w:rsidRPr="00013575" w:rsidRDefault="00476F2D" w:rsidP="0001357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cliente de controle de versões.</w:t>
            </w:r>
          </w:p>
          <w:p w:rsidR="00013575" w:rsidRPr="00CA19BB" w:rsidRDefault="0015237F" w:rsidP="00476F2D">
            <w:pPr>
              <w:pStyle w:val="Corpodetexto"/>
              <w:numPr>
                <w:ilvl w:val="0"/>
                <w:numId w:val="10"/>
              </w:numPr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3.    </w:t>
            </w:r>
            <w:r w:rsidR="00476F2D" w:rsidRPr="00476F2D">
              <w:rPr>
                <w:lang w:val="pt-BR"/>
              </w:rPr>
              <w:t xml:space="preserve">Descrever a visão, os </w:t>
            </w:r>
            <w:r>
              <w:rPr>
                <w:lang w:val="pt-BR"/>
              </w:rPr>
              <w:t xml:space="preserve">                </w:t>
            </w:r>
            <w:r w:rsidR="00476F2D" w:rsidRPr="00476F2D">
              <w:rPr>
                <w:lang w:val="pt-BR"/>
              </w:rPr>
              <w:t>riscos e o planejamento do projeto</w:t>
            </w:r>
            <w:r w:rsidR="00476F2D">
              <w:rPr>
                <w:lang w:val="pt-BR"/>
              </w:rPr>
              <w:t xml:space="preserve"> </w:t>
            </w:r>
            <w:r w:rsidR="00013575">
              <w:rPr>
                <w:lang w:val="pt-BR"/>
              </w:rPr>
              <w:t>das interfaces</w:t>
            </w:r>
          </w:p>
        </w:tc>
        <w:tc>
          <w:tcPr>
            <w:tcW w:w="1984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lastRenderedPageBreak/>
              <w:t>Período</w:t>
            </w:r>
          </w:p>
          <w:p w:rsidR="0015237F" w:rsidRDefault="0015237F">
            <w:pPr>
              <w:pStyle w:val="Corpodetexto"/>
              <w:spacing w:before="60"/>
              <w:ind w:left="0"/>
            </w:pPr>
            <w:r>
              <w:t>01/09/2014  a 22</w:t>
            </w:r>
            <w:r w:rsidR="00013575">
              <w:t>/09/2014</w:t>
            </w:r>
          </w:p>
        </w:tc>
        <w:tc>
          <w:tcPr>
            <w:tcW w:w="1388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lastRenderedPageBreak/>
              <w:t>Elaboração</w:t>
            </w:r>
          </w:p>
        </w:tc>
        <w:tc>
          <w:tcPr>
            <w:tcW w:w="1048" w:type="dxa"/>
          </w:tcPr>
          <w:p w:rsidR="00F31262" w:rsidRDefault="00F31262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2694" w:type="dxa"/>
          </w:tcPr>
          <w:p w:rsidR="00F31262" w:rsidRDefault="00605810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usuários do sistema</w:t>
            </w:r>
          </w:p>
          <w:p w:rsidR="00605810" w:rsidRDefault="00605810" w:rsidP="00B45FA3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livros</w:t>
            </w:r>
          </w:p>
          <w:p w:rsidR="00605810" w:rsidRDefault="00605810" w:rsidP="00B30CE0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alunos</w:t>
            </w:r>
          </w:p>
          <w:p w:rsidR="00B30CE0" w:rsidRPr="00B30CE0" w:rsidRDefault="00B30CE0" w:rsidP="00B30CE0">
            <w:pPr>
              <w:rPr>
                <w:lang w:val="pt-BR"/>
              </w:rPr>
            </w:pPr>
          </w:p>
        </w:tc>
        <w:tc>
          <w:tcPr>
            <w:tcW w:w="1984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F31262" w:rsidRDefault="00F31262" w:rsidP="00F31262">
            <w:pPr>
              <w:pStyle w:val="Corpodetexto"/>
              <w:spacing w:before="60"/>
              <w:ind w:left="0"/>
            </w:pPr>
            <w:r>
              <w:t>10/10/2014  a 27/10/2014</w:t>
            </w:r>
          </w:p>
        </w:tc>
        <w:tc>
          <w:tcPr>
            <w:tcW w:w="1388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</w:p>
        </w:tc>
        <w:tc>
          <w:tcPr>
            <w:tcW w:w="1048" w:type="dxa"/>
          </w:tcPr>
          <w:p w:rsidR="00F31262" w:rsidRDefault="00605810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2694" w:type="dxa"/>
          </w:tcPr>
          <w:p w:rsidR="00B30CE0" w:rsidRDefault="00B30CE0" w:rsidP="00B30CE0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r>
              <w:rPr>
                <w:lang w:val="pt-BR"/>
              </w:rPr>
              <w:t>Cadastro de categorias de livros</w:t>
            </w:r>
          </w:p>
          <w:p w:rsidR="00605810" w:rsidRPr="00B45FA3" w:rsidRDefault="00B30CE0" w:rsidP="00B30CE0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Cadastro de cursos</w:t>
            </w:r>
          </w:p>
        </w:tc>
        <w:tc>
          <w:tcPr>
            <w:tcW w:w="1984" w:type="dxa"/>
          </w:tcPr>
          <w:p w:rsidR="00F31262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142FB0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02/03/2015 a</w:t>
            </w:r>
          </w:p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30/03/2015</w:t>
            </w:r>
          </w:p>
        </w:tc>
        <w:tc>
          <w:tcPr>
            <w:tcW w:w="1388" w:type="dxa"/>
          </w:tcPr>
          <w:p w:rsidR="00F31262" w:rsidRPr="00B45FA3" w:rsidRDefault="00F3683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Pr="00B45FA3" w:rsidRDefault="0060581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1048" w:type="dxa"/>
          </w:tcPr>
          <w:p w:rsidR="00F31262" w:rsidRDefault="00B30CE0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694" w:type="dxa"/>
          </w:tcPr>
          <w:p w:rsidR="00B30CE0" w:rsidRDefault="00B30CE0" w:rsidP="00B30CE0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envio de notificações por e-mail.</w:t>
            </w:r>
          </w:p>
          <w:p w:rsidR="00F31262" w:rsidRPr="00B45FA3" w:rsidRDefault="00B30CE0" w:rsidP="00B30CE0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envio de notificações por SMS.</w:t>
            </w:r>
          </w:p>
        </w:tc>
        <w:tc>
          <w:tcPr>
            <w:tcW w:w="1984" w:type="dxa"/>
          </w:tcPr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B45FA3" w:rsidRDefault="00F3683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Pr="00B45FA3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048" w:type="dxa"/>
          </w:tcPr>
          <w:p w:rsidR="00F31262" w:rsidRDefault="00B30CE0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2694" w:type="dxa"/>
          </w:tcPr>
          <w:p w:rsidR="00F31262" w:rsidRDefault="00B30CE0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Verificar a lista de livros e as datas que deverão ser entregues.</w:t>
            </w:r>
          </w:p>
          <w:p w:rsidR="00B30CE0" w:rsidRDefault="00B30CE0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Consultar os livros disponíveis para empréstimo e a quantidade de cada um.</w:t>
            </w:r>
          </w:p>
          <w:p w:rsidR="00B30CE0" w:rsidRDefault="00B30CE0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Poder fazer reservas de livros que se encontram disponíveis para empréstimo.</w:t>
            </w:r>
          </w:p>
          <w:p w:rsidR="00B30CE0" w:rsidRPr="00B45FA3" w:rsidRDefault="00B30CE0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Permite renovar um livro através do sistema, sem a necessidade de se dirigir até a Biblioteca.</w:t>
            </w:r>
          </w:p>
        </w:tc>
        <w:tc>
          <w:tcPr>
            <w:tcW w:w="1984" w:type="dxa"/>
          </w:tcPr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B45FA3" w:rsidRDefault="00142FB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  <w:bookmarkStart w:id="7" w:name="_GoBack"/>
        <w:bookmarkEnd w:id="7"/>
      </w:tr>
      <w:tr w:rsidR="00F31262" w:rsidRPr="001C7817" w:rsidTr="00B30CE0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Transição</w:t>
            </w:r>
          </w:p>
        </w:tc>
        <w:tc>
          <w:tcPr>
            <w:tcW w:w="1048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694" w:type="dxa"/>
          </w:tcPr>
          <w:p w:rsidR="00F31262" w:rsidRDefault="00B30CE0" w:rsidP="001C7817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Tempo resposta para acesso ao site deve ser no máximo de 30 segundos, gerando um timeout caso o tempo seja ultrapassado.</w:t>
            </w:r>
          </w:p>
          <w:p w:rsidR="00B30CE0" w:rsidRPr="001C7817" w:rsidRDefault="00B30CE0" w:rsidP="001C7817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Criptografia de senhas de usuários.</w:t>
            </w:r>
          </w:p>
        </w:tc>
        <w:tc>
          <w:tcPr>
            <w:tcW w:w="1984" w:type="dxa"/>
          </w:tcPr>
          <w:p w:rsidR="00107412" w:rsidRPr="001C7817" w:rsidRDefault="00107412" w:rsidP="0010741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F36838" w:rsidRDefault="00F36838">
            <w:pPr>
              <w:pStyle w:val="Corpodetexto"/>
              <w:spacing w:before="60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F31262" w:rsidRPr="001C7817" w:rsidTr="00B30CE0">
        <w:tc>
          <w:tcPr>
            <w:tcW w:w="1742" w:type="dxa"/>
          </w:tcPr>
          <w:p w:rsidR="00F31262" w:rsidRPr="001C7817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048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2694" w:type="dxa"/>
          </w:tcPr>
          <w:p w:rsidR="00F31262" w:rsidRDefault="00F31262" w:rsidP="001C7817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B30CE0">
              <w:rPr>
                <w:lang w:val="pt-BR"/>
              </w:rPr>
              <w:t>Padrão de interface baseado em HTML 5.</w:t>
            </w:r>
          </w:p>
          <w:p w:rsidR="00B30CE0" w:rsidRPr="001C7817" w:rsidRDefault="00B30CE0" w:rsidP="001C7817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t>Padrão de geração de relatórios em PDF.</w:t>
            </w:r>
          </w:p>
        </w:tc>
        <w:tc>
          <w:tcPr>
            <w:tcW w:w="1984" w:type="dxa"/>
          </w:tcPr>
          <w:p w:rsidR="00107412" w:rsidRPr="001C7817" w:rsidRDefault="00107412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1C7817" w:rsidRDefault="00F3683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bookmarkEnd w:id="0"/>
      <w:bookmarkEnd w:id="1"/>
      <w:bookmarkEnd w:id="2"/>
    </w:tbl>
    <w:p w:rsidR="00677219" w:rsidRPr="001C7817" w:rsidRDefault="00677219">
      <w:pPr>
        <w:rPr>
          <w:lang w:val="pt-BR"/>
        </w:rPr>
      </w:pPr>
    </w:p>
    <w:p w:rsidR="00677219" w:rsidRPr="001C7817" w:rsidRDefault="00677219">
      <w:pPr>
        <w:rPr>
          <w:lang w:val="pt-BR"/>
        </w:rPr>
      </w:pPr>
    </w:p>
    <w:p w:rsidR="00677219" w:rsidRDefault="00677219">
      <w:pPr>
        <w:pStyle w:val="Ttulo1"/>
      </w:pPr>
      <w:r>
        <w:t>Deployment e Distribuição</w:t>
      </w:r>
    </w:p>
    <w:p w:rsidR="00EB2E79" w:rsidRDefault="00476F2D" w:rsidP="00EB2E79">
      <w:pPr>
        <w:pStyle w:val="Corpodetexto"/>
        <w:ind w:left="0" w:firstLine="360"/>
        <w:rPr>
          <w:lang w:val="pt-BR"/>
        </w:rPr>
      </w:pPr>
      <w:r>
        <w:rPr>
          <w:lang w:val="pt-BR"/>
        </w:rPr>
        <w:t>A distribuição do BookMinder</w:t>
      </w:r>
      <w:r w:rsidR="00EB2E79">
        <w:rPr>
          <w:lang w:val="pt-BR"/>
        </w:rPr>
        <w:t xml:space="preserve"> ocorrerá através da </w:t>
      </w:r>
      <w:r>
        <w:rPr>
          <w:lang w:val="pt-BR"/>
        </w:rPr>
        <w:t>atualização do Sistema web nos</w:t>
      </w:r>
      <w:r w:rsidR="00EB2E79">
        <w:rPr>
          <w:lang w:val="pt-BR"/>
        </w:rPr>
        <w:t xml:space="preserve"> servidores de aplicação sempre que uma nova versão estiver disponível. A atualização deverá manter todas as configurações anteriores dos usuários e deverá ser transparente em todo o processo.</w:t>
      </w:r>
    </w:p>
    <w:p w:rsidR="007C35D6" w:rsidRDefault="007C35D6" w:rsidP="00EB2E79">
      <w:pPr>
        <w:pStyle w:val="Corpodetexto"/>
        <w:ind w:left="0" w:firstLine="360"/>
        <w:rPr>
          <w:lang w:val="pt-BR"/>
        </w:rPr>
      </w:pPr>
      <w:r>
        <w:rPr>
          <w:lang w:val="pt-BR"/>
        </w:rPr>
        <w:t>Com o intuito de permitir o acompanhamento do ciclo de vida de desenvolvimento do sistema, todos os releases serão publicados na conta do GitHub da equipe de projeto.</w:t>
      </w:r>
    </w:p>
    <w:p w:rsidR="00476F2D" w:rsidRPr="00EB2E79" w:rsidRDefault="00476F2D" w:rsidP="00EB2E79">
      <w:pPr>
        <w:pStyle w:val="Corpodetexto"/>
        <w:ind w:left="0" w:firstLine="360"/>
        <w:rPr>
          <w:lang w:val="pt-BR"/>
        </w:rPr>
      </w:pPr>
    </w:p>
    <w:p w:rsidR="00677219" w:rsidRDefault="00677219">
      <w:pPr>
        <w:pStyle w:val="Ttulo1"/>
      </w:pPr>
      <w:r>
        <w:t>Lições Aprendidas</w:t>
      </w:r>
    </w:p>
    <w:p w:rsidR="00677219" w:rsidRPr="003E71EC" w:rsidRDefault="003E71EC">
      <w:pPr>
        <w:pStyle w:val="InfoBlue"/>
        <w:rPr>
          <w:color w:val="000000" w:themeColor="text1"/>
          <w:lang w:val="pt-BR"/>
        </w:rPr>
      </w:pPr>
      <w:r w:rsidRPr="003E71EC">
        <w:rPr>
          <w:color w:val="000000" w:themeColor="text1"/>
          <w:lang w:val="pt-BR"/>
        </w:rPr>
        <w:t>N/D</w:t>
      </w: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C75" w:rsidRDefault="00C84C75">
      <w:r>
        <w:separator/>
      </w:r>
    </w:p>
  </w:endnote>
  <w:endnote w:type="continuationSeparator" w:id="0">
    <w:p w:rsidR="00C84C75" w:rsidRDefault="00C84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683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36838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36838" w:rsidRPr="00F3683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C75" w:rsidRDefault="00C84C75">
      <w:r>
        <w:separator/>
      </w:r>
    </w:p>
  </w:footnote>
  <w:footnote w:type="continuationSeparator" w:id="0">
    <w:p w:rsidR="00C84C75" w:rsidRDefault="00C84C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42367C" w:rsidP="008A3368">
          <w:pPr>
            <w:rPr>
              <w:lang w:val="pt-BR"/>
            </w:rPr>
          </w:pPr>
          <w:r>
            <w:t>BookMinder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2367C">
            <w:rPr>
              <w:lang w:val="pt-BR"/>
            </w:rP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42367C">
          <w:pPr>
            <w:rPr>
              <w:lang w:val="pt-BR"/>
            </w:rPr>
          </w:pPr>
          <w:r>
            <w:rPr>
              <w:lang w:val="pt-BR"/>
            </w:rPr>
            <w:t xml:space="preserve">  Data: 15</w:t>
          </w:r>
          <w:r w:rsidR="00B45FA3">
            <w:rPr>
              <w:lang w:val="pt-BR"/>
            </w:rPr>
            <w:t>/09</w:t>
          </w:r>
          <w:r w:rsidR="00440673">
            <w:rPr>
              <w:lang w:val="pt-BR"/>
            </w:rPr>
            <w:t>/2014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E572B2"/>
    <w:multiLevelType w:val="hybridMultilevel"/>
    <w:tmpl w:val="1BC6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B824AD1"/>
    <w:multiLevelType w:val="hybridMultilevel"/>
    <w:tmpl w:val="9AFAE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F86B8F"/>
    <w:multiLevelType w:val="hybridMultilevel"/>
    <w:tmpl w:val="1D7EA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4E0408"/>
    <w:multiLevelType w:val="hybridMultilevel"/>
    <w:tmpl w:val="99AE5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174BAE"/>
    <w:multiLevelType w:val="hybridMultilevel"/>
    <w:tmpl w:val="253A8C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F3578C"/>
    <w:multiLevelType w:val="hybridMultilevel"/>
    <w:tmpl w:val="E3B88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F9B64B0"/>
    <w:multiLevelType w:val="hybridMultilevel"/>
    <w:tmpl w:val="B58AE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18"/>
  </w:num>
  <w:num w:numId="8">
    <w:abstractNumId w:val="13"/>
  </w:num>
  <w:num w:numId="9">
    <w:abstractNumId w:val="17"/>
  </w:num>
  <w:num w:numId="10">
    <w:abstractNumId w:val="2"/>
  </w:num>
  <w:num w:numId="11">
    <w:abstractNumId w:val="14"/>
  </w:num>
  <w:num w:numId="12">
    <w:abstractNumId w:val="16"/>
  </w:num>
  <w:num w:numId="13">
    <w:abstractNumId w:val="1"/>
  </w:num>
  <w:num w:numId="14">
    <w:abstractNumId w:val="15"/>
  </w:num>
  <w:num w:numId="15">
    <w:abstractNumId w:val="12"/>
  </w:num>
  <w:num w:numId="16">
    <w:abstractNumId w:val="11"/>
  </w:num>
  <w:num w:numId="17">
    <w:abstractNumId w:val="10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E5"/>
    <w:rsid w:val="00013575"/>
    <w:rsid w:val="000E5BE9"/>
    <w:rsid w:val="00107412"/>
    <w:rsid w:val="00142FB0"/>
    <w:rsid w:val="0015237F"/>
    <w:rsid w:val="001C7817"/>
    <w:rsid w:val="002013C4"/>
    <w:rsid w:val="002272F6"/>
    <w:rsid w:val="003D61CB"/>
    <w:rsid w:val="003E71EC"/>
    <w:rsid w:val="0042367C"/>
    <w:rsid w:val="00440673"/>
    <w:rsid w:val="00476F2D"/>
    <w:rsid w:val="005A1889"/>
    <w:rsid w:val="00605810"/>
    <w:rsid w:val="00615BFC"/>
    <w:rsid w:val="00672DCB"/>
    <w:rsid w:val="00677219"/>
    <w:rsid w:val="006A104F"/>
    <w:rsid w:val="006D5D5C"/>
    <w:rsid w:val="0078669F"/>
    <w:rsid w:val="007A7B21"/>
    <w:rsid w:val="007C35D6"/>
    <w:rsid w:val="00837CE5"/>
    <w:rsid w:val="008A3368"/>
    <w:rsid w:val="00955910"/>
    <w:rsid w:val="009C003F"/>
    <w:rsid w:val="00A75F3C"/>
    <w:rsid w:val="00A93D2D"/>
    <w:rsid w:val="00AD2E73"/>
    <w:rsid w:val="00AF230B"/>
    <w:rsid w:val="00B25C2A"/>
    <w:rsid w:val="00B30CE0"/>
    <w:rsid w:val="00B33A17"/>
    <w:rsid w:val="00B45FA3"/>
    <w:rsid w:val="00C33112"/>
    <w:rsid w:val="00C60DEC"/>
    <w:rsid w:val="00C83BAF"/>
    <w:rsid w:val="00C84C75"/>
    <w:rsid w:val="00C95609"/>
    <w:rsid w:val="00CA19BB"/>
    <w:rsid w:val="00CB6DB9"/>
    <w:rsid w:val="00CE49EF"/>
    <w:rsid w:val="00DB2B43"/>
    <w:rsid w:val="00DE1B01"/>
    <w:rsid w:val="00E46CFB"/>
    <w:rsid w:val="00E730E1"/>
    <w:rsid w:val="00EB2E79"/>
    <w:rsid w:val="00EE284F"/>
    <w:rsid w:val="00F31262"/>
    <w:rsid w:val="00F36838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AC712BF-6330-48A4-A236-D0FDEEFF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B4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62B97-6B5B-4072-84F3-2643A28BA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179</TotalTime>
  <Pages>1</Pages>
  <Words>461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Marcelo Carlos</cp:lastModifiedBy>
  <cp:revision>29</cp:revision>
  <cp:lastPrinted>2014-08-11T21:49:00Z</cp:lastPrinted>
  <dcterms:created xsi:type="dcterms:W3CDTF">2014-08-11T21:35:00Z</dcterms:created>
  <dcterms:modified xsi:type="dcterms:W3CDTF">2014-09-22T23:57:00Z</dcterms:modified>
</cp:coreProperties>
</file>