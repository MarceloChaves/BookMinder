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184AEC">
      <w:pPr>
        <w:pStyle w:val="Ttulo"/>
        <w:rPr>
          <w:lang w:val="pt-BR"/>
        </w:rPr>
      </w:pPr>
      <w:r>
        <w:rPr>
          <w:lang w:val="pt-BR"/>
        </w:rPr>
        <w:t>BookMinder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  <w:r w:rsidR="00E06547">
        <w:rPr>
          <w:lang w:val="pt-BR"/>
        </w:rPr>
        <w:t xml:space="preserve"> E1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Pr="00B57FE6" w:rsidRDefault="0095311D">
      <w:pPr>
        <w:pStyle w:val="Ttulo1"/>
        <w:rPr>
          <w:lang w:val="pt-BR"/>
        </w:rPr>
      </w:pPr>
      <w:r w:rsidRPr="00C64741">
        <w:rPr>
          <w:lang w:val="pt-BR"/>
        </w:rPr>
        <w:t xml:space="preserve">1.  </w:t>
      </w:r>
      <w:r w:rsidRPr="00B57FE6">
        <w:rPr>
          <w:lang w:val="pt-BR"/>
        </w:rPr>
        <w:t>Principais Marcos</w:t>
      </w:r>
    </w:p>
    <w:p w:rsidR="00184AEC" w:rsidRPr="00B57FE6" w:rsidRDefault="00184AEC" w:rsidP="00184AEC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184AEC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837CB5" w:rsidP="00837CB5">
            <w:pPr>
              <w:rPr>
                <w:lang w:val="pt-BR"/>
              </w:rPr>
            </w:pPr>
            <w:r>
              <w:rPr>
                <w:lang w:val="pt-BR"/>
              </w:rPr>
              <w:t>06/10</w:t>
            </w:r>
            <w:r w:rsidR="00650C08">
              <w:rPr>
                <w:lang w:val="pt-BR"/>
              </w:rPr>
              <w:t>/2014</w:t>
            </w:r>
          </w:p>
        </w:tc>
      </w:tr>
      <w:tr w:rsidR="0095311D">
        <w:tc>
          <w:tcPr>
            <w:tcW w:w="4608" w:type="dxa"/>
          </w:tcPr>
          <w:p w:rsidR="008A18EC" w:rsidRDefault="008A18EC" w:rsidP="008A18EC">
            <w:pPr>
              <w:pStyle w:val="PargrafodaLista"/>
              <w:numPr>
                <w:ilvl w:val="0"/>
                <w:numId w:val="38"/>
              </w:numPr>
            </w:pPr>
            <w:r>
              <w:t>Alterar Plano</w:t>
            </w:r>
            <w:r w:rsidR="00A40407">
              <w:t xml:space="preserve"> de P</w:t>
            </w:r>
            <w:r>
              <w:t>rojeto</w:t>
            </w:r>
          </w:p>
          <w:p w:rsidR="008A18EC" w:rsidRPr="00A40407" w:rsidRDefault="00A40407" w:rsidP="008A18EC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 w:rsidRPr="00A40407">
              <w:rPr>
                <w:lang w:val="pt-BR"/>
              </w:rPr>
              <w:t>Criar Plano de I</w:t>
            </w:r>
            <w:r w:rsidR="008A18EC" w:rsidRPr="00A40407">
              <w:rPr>
                <w:lang w:val="pt-BR"/>
              </w:rPr>
              <w:t>teração E1</w:t>
            </w:r>
          </w:p>
          <w:p w:rsidR="008A18EC" w:rsidRPr="00A40407" w:rsidRDefault="00A40407" w:rsidP="008A18EC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 w:rsidRPr="00A40407">
              <w:rPr>
                <w:lang w:val="pt-BR"/>
              </w:rPr>
              <w:t xml:space="preserve">Atualizar </w:t>
            </w:r>
            <w:r w:rsidR="008A18EC" w:rsidRPr="00A40407">
              <w:rPr>
                <w:lang w:val="pt-BR"/>
              </w:rPr>
              <w:t>Lista de Itens</w:t>
            </w:r>
            <w:r w:rsidRPr="00A40407">
              <w:rPr>
                <w:lang w:val="pt-BR"/>
              </w:rPr>
              <w:t xml:space="preserve"> de Trabalho</w:t>
            </w:r>
          </w:p>
          <w:p w:rsidR="0095311D" w:rsidRDefault="008A18EC" w:rsidP="008A18EC">
            <w:pPr>
              <w:pStyle w:val="PargrafodaLista"/>
              <w:numPr>
                <w:ilvl w:val="0"/>
                <w:numId w:val="38"/>
              </w:numPr>
            </w:pPr>
            <w:r>
              <w:t>Refina</w:t>
            </w:r>
            <w:r w:rsidR="00A40407">
              <w:t>r</w:t>
            </w:r>
            <w:r w:rsidR="00E06547">
              <w:t xml:space="preserve"> requisito para Entrega</w:t>
            </w:r>
          </w:p>
          <w:p w:rsidR="00E06547" w:rsidRPr="00E06547" w:rsidRDefault="00E06547" w:rsidP="00E06547">
            <w:pPr>
              <w:pStyle w:val="PargrafodaLista"/>
            </w:pPr>
          </w:p>
        </w:tc>
        <w:tc>
          <w:tcPr>
            <w:tcW w:w="1872" w:type="dxa"/>
          </w:tcPr>
          <w:p w:rsidR="0095311D" w:rsidRDefault="0011201D">
            <w:pPr>
              <w:rPr>
                <w:lang w:val="pt-BR"/>
              </w:rPr>
            </w:pPr>
            <w:r>
              <w:rPr>
                <w:lang w:val="pt-BR"/>
              </w:rPr>
              <w:t>13/10/2014</w:t>
            </w:r>
          </w:p>
        </w:tc>
      </w:tr>
      <w:tr w:rsidR="0095311D">
        <w:tc>
          <w:tcPr>
            <w:tcW w:w="4608" w:type="dxa"/>
          </w:tcPr>
          <w:p w:rsidR="00650C08" w:rsidRDefault="00E06547" w:rsidP="0011201D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Implementação </w:t>
            </w:r>
            <w:r w:rsidR="0011201D">
              <w:rPr>
                <w:lang w:val="pt-BR"/>
              </w:rPr>
              <w:t>de Programar Notificação</w:t>
            </w:r>
          </w:p>
          <w:p w:rsidR="0011201D" w:rsidRDefault="0011201D" w:rsidP="0011201D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Configurar Stubs de:</w:t>
            </w:r>
          </w:p>
          <w:p w:rsidR="0011201D" w:rsidRDefault="0011201D" w:rsidP="0011201D">
            <w:pPr>
              <w:pStyle w:val="PargrafodaLista"/>
              <w:numPr>
                <w:ilvl w:val="1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Cadastro de alunos;</w:t>
            </w:r>
          </w:p>
          <w:p w:rsidR="0011201D" w:rsidRDefault="0011201D" w:rsidP="0011201D">
            <w:pPr>
              <w:pStyle w:val="PargrafodaLista"/>
              <w:numPr>
                <w:ilvl w:val="1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Cadastro de livros;</w:t>
            </w:r>
          </w:p>
          <w:p w:rsidR="0011201D" w:rsidRDefault="0011201D" w:rsidP="0011201D">
            <w:pPr>
              <w:pStyle w:val="PargrafodaLista"/>
              <w:numPr>
                <w:ilvl w:val="1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Cadastro de empréstimos;</w:t>
            </w:r>
          </w:p>
          <w:p w:rsidR="0011201D" w:rsidRPr="00650C08" w:rsidRDefault="0011201D" w:rsidP="0011201D">
            <w:pPr>
              <w:pStyle w:val="PargrafodaLista"/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E06547">
            <w:pPr>
              <w:rPr>
                <w:lang w:val="pt-BR"/>
              </w:rPr>
            </w:pPr>
            <w:r>
              <w:rPr>
                <w:lang w:val="pt-BR"/>
              </w:rPr>
              <w:t>20/10/2014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DA2D93" w:rsidRDefault="00DA2D93" w:rsidP="00DA2D93">
      <w:pPr>
        <w:pStyle w:val="PargrafodaLista"/>
        <w:numPr>
          <w:ilvl w:val="0"/>
          <w:numId w:val="41"/>
        </w:numPr>
        <w:rPr>
          <w:lang w:val="pt-BR"/>
        </w:rPr>
      </w:pPr>
      <w:r w:rsidRPr="00DA2D93">
        <w:rPr>
          <w:lang w:val="pt-BR"/>
        </w:rPr>
        <w:t>Refinar e implementar o requisito de e</w:t>
      </w:r>
      <w:r>
        <w:rPr>
          <w:lang w:val="pt-BR"/>
        </w:rPr>
        <w:t>ntrega.</w:t>
      </w:r>
    </w:p>
    <w:p w:rsidR="00DA2D93" w:rsidRPr="00DA2D93" w:rsidRDefault="00DA2D93" w:rsidP="00DA2D93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Criar</w:t>
      </w:r>
      <w:r w:rsidRPr="00DA2D93">
        <w:rPr>
          <w:lang w:val="pt-BR"/>
        </w:rPr>
        <w:t xml:space="preserve"> Plano de Interação</w:t>
      </w:r>
      <w:r>
        <w:rPr>
          <w:lang w:val="pt-BR"/>
        </w:rPr>
        <w:t xml:space="preserve"> E1</w:t>
      </w:r>
      <w:r w:rsidRPr="00DA2D93">
        <w:rPr>
          <w:lang w:val="pt-BR"/>
        </w:rPr>
        <w:t xml:space="preserve">, </w:t>
      </w:r>
      <w:r>
        <w:rPr>
          <w:lang w:val="pt-BR"/>
        </w:rPr>
        <w:t xml:space="preserve">Atualizar </w:t>
      </w:r>
      <w:r w:rsidRPr="00DA2D93">
        <w:rPr>
          <w:lang w:val="pt-BR"/>
        </w:rPr>
        <w:t>Lista de Itens</w:t>
      </w:r>
      <w:r>
        <w:rPr>
          <w:lang w:val="pt-BR"/>
        </w:rPr>
        <w:t xml:space="preserve"> de Trabalho e Plano de Projeto.</w:t>
      </w:r>
    </w:p>
    <w:p w:rsidR="00184AEC" w:rsidRDefault="00184AEC" w:rsidP="00184AEC">
      <w:pPr>
        <w:pStyle w:val="Corpodetexto"/>
        <w:ind w:left="360"/>
        <w:rPr>
          <w:color w:val="000000" w:themeColor="text1"/>
          <w:lang w:val="pt-BR"/>
        </w:rPr>
      </w:pPr>
    </w:p>
    <w:p w:rsidR="0095311D" w:rsidRPr="00B46D12" w:rsidRDefault="0095311D" w:rsidP="00392643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0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AB4E39" w:rsidRDefault="00AB4E39" w:rsidP="00751041">
            <w:pPr>
              <w:rPr>
                <w:lang w:val="pt-BR" w:eastAsia="ja-JP"/>
              </w:rPr>
            </w:pPr>
            <w:r>
              <w:rPr>
                <w:lang w:val="pt-BR" w:eastAsia="ja-JP"/>
              </w:rPr>
              <w:t>Atualização</w:t>
            </w:r>
            <w:r w:rsidRPr="00AB4E39">
              <w:rPr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02379B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2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0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AB4E39" w:rsidRDefault="00AB4E39" w:rsidP="00751041">
            <w:pPr>
              <w:rPr>
                <w:lang w:val="pt-BR"/>
              </w:rPr>
            </w:pPr>
            <w:r>
              <w:rPr>
                <w:lang w:val="pt-BR"/>
              </w:rPr>
              <w:t>Criação do Plano de Iteração – E1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02379B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3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AB4E39" w:rsidRDefault="00AB4E39" w:rsidP="00751041">
            <w:pPr>
              <w:rPr>
                <w:lang w:val="pt-BR"/>
              </w:rPr>
            </w:pPr>
            <w:r>
              <w:rPr>
                <w:lang w:val="pt-BR"/>
              </w:rPr>
              <w:t>Atualização da Lista de Itens de Trabalho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AB4E39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AB4E39" w:rsidRDefault="00762E1D" w:rsidP="00751041">
            <w:pPr>
              <w:rPr>
                <w:lang w:val="pt-BR"/>
              </w:rPr>
            </w:pPr>
            <w:r>
              <w:rPr>
                <w:lang w:val="pt-BR"/>
              </w:rPr>
              <w:t>Implementação do Programar Notificação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 e Marcelo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0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40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E442B" w:rsidRPr="00AB4E39" w:rsidRDefault="00762E1D" w:rsidP="00751041">
            <w:pPr>
              <w:rPr>
                <w:lang w:val="pt-BR"/>
              </w:rPr>
            </w:pPr>
            <w:r>
              <w:rPr>
                <w:lang w:val="pt-BR"/>
              </w:rPr>
              <w:t>Implementação do Stub de Cadastro de Livros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AF4043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 e Marcelo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0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40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AB4E39" w:rsidRDefault="00762E1D" w:rsidP="00751041">
            <w:pPr>
              <w:rPr>
                <w:lang w:val="pt-BR"/>
              </w:rPr>
            </w:pPr>
            <w:r>
              <w:rPr>
                <w:lang w:val="pt-BR"/>
              </w:rPr>
              <w:t>Implementação do Stub de Cadastro de Alunos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 e Marcelo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0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40</w:t>
            </w:r>
          </w:p>
        </w:tc>
      </w:tr>
      <w:tr w:rsidR="001A331C" w:rsidRPr="00AB4E39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AB4E39" w:rsidRDefault="00762E1D" w:rsidP="00751041">
            <w:pPr>
              <w:rPr>
                <w:lang w:val="pt-BR"/>
              </w:rPr>
            </w:pPr>
            <w:r>
              <w:rPr>
                <w:lang w:val="pt-BR"/>
              </w:rPr>
              <w:t>Implementação do Stub de Cadastro de Empréstimos</w:t>
            </w:r>
          </w:p>
        </w:tc>
        <w:tc>
          <w:tcPr>
            <w:tcW w:w="1130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Duany e Marcelo</w:t>
            </w:r>
          </w:p>
        </w:tc>
        <w:tc>
          <w:tcPr>
            <w:tcW w:w="925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0</w:t>
            </w:r>
          </w:p>
        </w:tc>
        <w:tc>
          <w:tcPr>
            <w:tcW w:w="1359" w:type="dxa"/>
            <w:noWrap/>
            <w:vAlign w:val="bottom"/>
          </w:tcPr>
          <w:p w:rsidR="001A331C" w:rsidRPr="00AB4E39" w:rsidRDefault="00762E1D">
            <w:pPr>
              <w:widowControl/>
              <w:spacing w:line="240" w:lineRule="auto"/>
              <w:rPr>
                <w:lang w:val="pt-BR" w:eastAsia="ja-JP"/>
              </w:rPr>
            </w:pPr>
            <w:r>
              <w:rPr>
                <w:lang w:val="pt-BR" w:eastAsia="ja-JP"/>
              </w:rPr>
              <w:t>40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837C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Problemas ao enviar atualizações dos artefatos através do GitHub.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Fazer os commits com antecedência para não correr o risco de não conseguir enviar.</w:t>
            </w:r>
          </w:p>
        </w:tc>
      </w:tr>
      <w:tr w:rsidR="00B57FE6" w:rsidRPr="00837C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E6" w:rsidRDefault="00B57FE6" w:rsidP="00B57FE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Recurso (notebook) para desenvolvimento do projeto danificado e inutilizado.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E6" w:rsidRDefault="00B57FE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E6" w:rsidRDefault="00B57FE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Providenciar reparo/substituição do recurso o mais breve possível.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>Os protótipos dos casos de uso com prioridade alta (exceto cadastros e login)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837CB5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E669B7" w:rsidP="00E669B7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color w:val="000000" w:themeColor="text1"/>
                <w:lang w:val="pt-BR"/>
              </w:rPr>
              <w:t>Validar documentação e Entrega funcional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E669B7" w:rsidP="00E669B7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</w:t>
            </w:r>
            <w:r>
              <w:rPr>
                <w:iCs/>
              </w:rPr>
              <w:t>10</w:t>
            </w:r>
            <w:r w:rsidR="006F1A7B">
              <w:rPr>
                <w:iCs/>
              </w:rPr>
              <w:t>/2014</w:t>
            </w:r>
          </w:p>
        </w:tc>
      </w:tr>
      <w:tr w:rsidR="0095311D" w:rsidRPr="00837CB5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E669B7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Duany Laíssa, Marcelo Chaves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E669B7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rFonts w:ascii="Times" w:hAnsi="Times"/>
                <w:iCs/>
                <w:color w:val="000000" w:themeColor="text1"/>
                <w:lang w:val="pt-BR"/>
              </w:rPr>
              <w:t>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r w:rsidRPr="00DB51B4">
        <w:rPr>
          <w:color w:val="000000" w:themeColor="text1"/>
        </w:rPr>
        <w:t>Avaliação X Objetivos I</w:t>
      </w:r>
      <w:r w:rsidRPr="00DB51B4">
        <w:rPr>
          <w:color w:val="000000" w:themeColor="text1"/>
          <w:lang w:val="pt-BR"/>
        </w:rPr>
        <w:t>niciais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 w:rsidSect="00D537C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381" w:rsidRDefault="00533381">
      <w:r>
        <w:separator/>
      </w:r>
    </w:p>
  </w:endnote>
  <w:endnote w:type="continuationSeparator" w:id="1">
    <w:p w:rsidR="00533381" w:rsidRDefault="00533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E669B7">
            <w:rPr>
              <w:noProof/>
            </w:rPr>
            <w:t>2014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392643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392643" w:rsidRPr="00392643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381" w:rsidRDefault="00533381">
      <w:r>
        <w:separator/>
      </w:r>
    </w:p>
  </w:footnote>
  <w:footnote w:type="continuationSeparator" w:id="1">
    <w:p w:rsidR="00533381" w:rsidRDefault="00533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184AEC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837CB5" w:rsidP="008A18EC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8A18EC">
            <w:rPr>
              <w:lang w:val="pt-BR"/>
            </w:rPr>
            <w:t>06</w:t>
          </w:r>
          <w:r w:rsidR="00650C08">
            <w:rPr>
              <w:lang w:val="pt-BR"/>
            </w:rPr>
            <w:t>/</w:t>
          </w:r>
          <w:r w:rsidR="008A18EC">
            <w:rPr>
              <w:lang w:val="pt-BR"/>
            </w:rPr>
            <w:t>10</w:t>
          </w:r>
          <w:r w:rsidR="00650C08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392643"/>
    <w:rsid w:val="004773FA"/>
    <w:rsid w:val="004901D6"/>
    <w:rsid w:val="00533381"/>
    <w:rsid w:val="00550F4E"/>
    <w:rsid w:val="0056790B"/>
    <w:rsid w:val="005C6E4D"/>
    <w:rsid w:val="005D5CFE"/>
    <w:rsid w:val="005E24A3"/>
    <w:rsid w:val="00650C08"/>
    <w:rsid w:val="006F1A7B"/>
    <w:rsid w:val="00751041"/>
    <w:rsid w:val="00762E1D"/>
    <w:rsid w:val="00774FCC"/>
    <w:rsid w:val="007D6974"/>
    <w:rsid w:val="007E6E8A"/>
    <w:rsid w:val="00837CB5"/>
    <w:rsid w:val="0084028C"/>
    <w:rsid w:val="008A18EC"/>
    <w:rsid w:val="008E442B"/>
    <w:rsid w:val="009310F6"/>
    <w:rsid w:val="0095311D"/>
    <w:rsid w:val="0096034C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21148"/>
    <w:rsid w:val="00C2362F"/>
    <w:rsid w:val="00C60E1E"/>
    <w:rsid w:val="00C64741"/>
    <w:rsid w:val="00C879F6"/>
    <w:rsid w:val="00CA2251"/>
    <w:rsid w:val="00D537C8"/>
    <w:rsid w:val="00DA2D93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aluno</cp:lastModifiedBy>
  <cp:revision>10</cp:revision>
  <cp:lastPrinted>2014-08-18T21:53:00Z</cp:lastPrinted>
  <dcterms:created xsi:type="dcterms:W3CDTF">2014-10-20T20:49:00Z</dcterms:created>
  <dcterms:modified xsi:type="dcterms:W3CDTF">2014-10-20T22:38:00Z</dcterms:modified>
</cp:coreProperties>
</file>