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184AEC">
      <w:pPr>
        <w:pStyle w:val="Ttulo"/>
        <w:rPr>
          <w:lang w:val="pt-BR"/>
        </w:rPr>
      </w:pPr>
      <w:r>
        <w:rPr>
          <w:lang w:val="pt-BR"/>
        </w:rPr>
        <w:t>BookMinder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Pr="00B57FE6" w:rsidRDefault="0095311D">
      <w:pPr>
        <w:pStyle w:val="Ttulo1"/>
        <w:rPr>
          <w:lang w:val="pt-BR"/>
        </w:rPr>
      </w:pPr>
      <w:r w:rsidRPr="00C64741">
        <w:rPr>
          <w:lang w:val="pt-BR"/>
        </w:rPr>
        <w:t xml:space="preserve">1.  </w:t>
      </w:r>
      <w:r w:rsidRPr="00B57FE6">
        <w:rPr>
          <w:lang w:val="pt-BR"/>
        </w:rPr>
        <w:t>Principais Marcos</w:t>
      </w:r>
    </w:p>
    <w:p w:rsidR="00184AEC" w:rsidRPr="00B57FE6" w:rsidRDefault="00184AEC" w:rsidP="00184AEC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184AEC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184AEC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184AEC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650C08">
              <w:rPr>
                <w:lang w:val="pt-BR"/>
              </w:rPr>
              <w:t>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184AEC" w:rsidRPr="00F6558A" w:rsidRDefault="00184AEC" w:rsidP="00184AEC">
      <w:pPr>
        <w:pStyle w:val="Corpodetexto"/>
        <w:ind w:left="360"/>
        <w:rPr>
          <w:color w:val="000000" w:themeColor="text1"/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AF4043" w:rsidRPr="00AF4043" w:rsidRDefault="00AF4043" w:rsidP="00AF4043">
      <w:pPr>
        <w:rPr>
          <w:lang w:val="pt-BR"/>
        </w:rPr>
      </w:pP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lastRenderedPageBreak/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AF4043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Duany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1A331C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  <w:bookmarkStart w:id="1" w:name="_GoBack"/>
            <w:bookmarkEnd w:id="1"/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B57FE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Problemas ao enviar atualizações dos artefatos através do GitHub.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Fazer os commits com antecedência para não correr o risco de não conseguir enviar.</w:t>
            </w:r>
          </w:p>
        </w:tc>
      </w:tr>
      <w:tr w:rsidR="00B57FE6" w:rsidRPr="00B57FE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E6" w:rsidRDefault="00B57FE6" w:rsidP="00B57FE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Recurso (notebook) para desenvolvimento do projeto danificado e inutilizado.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E6" w:rsidRDefault="00B57FE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E6" w:rsidRDefault="00B57FE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Providenciar reparo/substituição do recurso o mais breve possível.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>Os protótipos dos casos de uso com prioridade alta (exceto cadastros e login)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B57FE6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B57FE6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lastRenderedPageBreak/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r w:rsidRPr="00DB51B4">
        <w:rPr>
          <w:color w:val="000000" w:themeColor="text1"/>
        </w:rPr>
        <w:t>Avaliação X Objetivos I</w:t>
      </w:r>
      <w:r w:rsidRPr="00DB51B4">
        <w:rPr>
          <w:color w:val="000000" w:themeColor="text1"/>
          <w:lang w:val="pt-BR"/>
        </w:rPr>
        <w:t>niciais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 w:rsidSect="00D537C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8A8" w:rsidRDefault="009B68A8">
      <w:r>
        <w:separator/>
      </w:r>
    </w:p>
  </w:endnote>
  <w:endnote w:type="continuationSeparator" w:id="1">
    <w:p w:rsidR="009B68A8" w:rsidRDefault="009B6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D537C8">
            <w:fldChar w:fldCharType="begin"/>
          </w:r>
          <w:r>
            <w:instrText xml:space="preserve"> DATE \@ "yyyy" </w:instrText>
          </w:r>
          <w:r w:rsidR="00D537C8">
            <w:fldChar w:fldCharType="separate"/>
          </w:r>
          <w:r w:rsidR="00B57FE6">
            <w:rPr>
              <w:noProof/>
            </w:rPr>
            <w:t>2014</w:t>
          </w:r>
          <w:r w:rsidR="00D537C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537C8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537C8">
            <w:rPr>
              <w:rStyle w:val="Nmerodepgina"/>
            </w:rPr>
            <w:fldChar w:fldCharType="separate"/>
          </w:r>
          <w:r w:rsidR="00B57FE6">
            <w:rPr>
              <w:rStyle w:val="Nmerodepgina"/>
              <w:noProof/>
              <w:lang w:val="pt-BR"/>
            </w:rPr>
            <w:t>2</w:t>
          </w:r>
          <w:r w:rsidR="00D537C8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B57FE6" w:rsidRPr="00B57FE6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8A8" w:rsidRDefault="009B68A8">
      <w:r>
        <w:separator/>
      </w:r>
    </w:p>
  </w:footnote>
  <w:footnote w:type="continuationSeparator" w:id="1">
    <w:p w:rsidR="009B68A8" w:rsidRDefault="009B68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184AEC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BookMinder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E1E"/>
    <w:rsid w:val="00100D5A"/>
    <w:rsid w:val="001042BD"/>
    <w:rsid w:val="00184AEC"/>
    <w:rsid w:val="001A331C"/>
    <w:rsid w:val="001B14AD"/>
    <w:rsid w:val="004773FA"/>
    <w:rsid w:val="004901D6"/>
    <w:rsid w:val="0056790B"/>
    <w:rsid w:val="005C6E4D"/>
    <w:rsid w:val="005D5CFE"/>
    <w:rsid w:val="005E24A3"/>
    <w:rsid w:val="00650C08"/>
    <w:rsid w:val="006F1A7B"/>
    <w:rsid w:val="00751041"/>
    <w:rsid w:val="007D6974"/>
    <w:rsid w:val="007E6E8A"/>
    <w:rsid w:val="0084028C"/>
    <w:rsid w:val="009310F6"/>
    <w:rsid w:val="0095311D"/>
    <w:rsid w:val="0096034C"/>
    <w:rsid w:val="00993DB8"/>
    <w:rsid w:val="009B68A8"/>
    <w:rsid w:val="009E308F"/>
    <w:rsid w:val="00A127F1"/>
    <w:rsid w:val="00AF4043"/>
    <w:rsid w:val="00B20A98"/>
    <w:rsid w:val="00B46D12"/>
    <w:rsid w:val="00B57FE6"/>
    <w:rsid w:val="00C21148"/>
    <w:rsid w:val="00C60E1E"/>
    <w:rsid w:val="00C64741"/>
    <w:rsid w:val="00C879F6"/>
    <w:rsid w:val="00CA2251"/>
    <w:rsid w:val="00D537C8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68</TotalTime>
  <Pages>3</Pages>
  <Words>442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Gabinete</cp:lastModifiedBy>
  <cp:revision>19</cp:revision>
  <cp:lastPrinted>2014-08-18T21:53:00Z</cp:lastPrinted>
  <dcterms:created xsi:type="dcterms:W3CDTF">2014-08-18T21:52:00Z</dcterms:created>
  <dcterms:modified xsi:type="dcterms:W3CDTF">2014-10-20T18:49:00Z</dcterms:modified>
</cp:coreProperties>
</file>